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E282E" w14:textId="779715B3" w:rsidR="00782830" w:rsidRPr="003F5D8A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 w:rsidRPr="003F5D8A">
        <w:rPr>
          <w:b/>
          <w:smallCaps/>
          <w:sz w:val="22"/>
          <w:lang w:val="en-US"/>
        </w:rPr>
        <w:t>Project</w:t>
      </w:r>
      <w:r w:rsidR="00782830" w:rsidRPr="003F5D8A">
        <w:rPr>
          <w:lang w:val="en-US"/>
        </w:rPr>
        <w:t>:</w:t>
      </w:r>
      <w:r w:rsidR="00782830" w:rsidRPr="003F5D8A">
        <w:rPr>
          <w:lang w:val="en-US"/>
        </w:rPr>
        <w:tab/>
      </w:r>
      <w:r w:rsidRPr="003F5D8A">
        <w:rPr>
          <w:lang w:val="en-US"/>
        </w:rPr>
        <w:t xml:space="preserve">Business Case </w:t>
      </w:r>
      <w:r w:rsidR="003F5D8A">
        <w:rPr>
          <w:lang w:val="en-US"/>
        </w:rPr>
        <w:t>Digital Marketing</w:t>
      </w:r>
      <w:r w:rsidR="00265AE2" w:rsidRPr="003F5D8A">
        <w:rPr>
          <w:b/>
          <w:smallCaps/>
          <w:sz w:val="22"/>
          <w:lang w:val="en-US"/>
        </w:rPr>
        <w:t xml:space="preserve"> </w:t>
      </w:r>
    </w:p>
    <w:p w14:paraId="4405D7B7" w14:textId="03BF968D" w:rsidR="00B82BBB" w:rsidRPr="005A0519" w:rsidRDefault="007E594C" w:rsidP="007828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  <w:tab w:val="right" w:leader="dot" w:pos="4820"/>
          <w:tab w:val="left" w:pos="5103"/>
          <w:tab w:val="left" w:pos="6096"/>
          <w:tab w:val="right" w:leader="dot" w:pos="9072"/>
        </w:tabs>
        <w:spacing w:before="240" w:line="360" w:lineRule="auto"/>
        <w:rPr>
          <w:lang w:val="en-US"/>
        </w:rPr>
      </w:pPr>
      <w:r>
        <w:rPr>
          <w:b/>
          <w:smallCaps/>
          <w:sz w:val="22"/>
          <w:lang w:val="en-US"/>
        </w:rPr>
        <w:t xml:space="preserve">Version: </w:t>
      </w:r>
      <w:r>
        <w:rPr>
          <w:b/>
          <w:smallCaps/>
          <w:sz w:val="22"/>
          <w:lang w:val="en-US"/>
        </w:rPr>
        <w:tab/>
      </w:r>
      <w:r w:rsidRPr="007E594C">
        <w:rPr>
          <w:smallCaps/>
          <w:sz w:val="22"/>
          <w:lang w:val="en-US"/>
        </w:rPr>
        <w:t>1.0</w:t>
      </w:r>
    </w:p>
    <w:p w14:paraId="581858E8" w14:textId="77777777" w:rsidR="00782830" w:rsidRPr="005A0519" w:rsidRDefault="00782830" w:rsidP="009A1C7A">
      <w:pPr>
        <w:rPr>
          <w:lang w:val="en-US"/>
        </w:rPr>
      </w:pPr>
    </w:p>
    <w:p w14:paraId="2A985358" w14:textId="334A5678" w:rsidR="00214743" w:rsidRDefault="00214743">
      <w:pPr>
        <w:spacing w:after="160" w:line="259" w:lineRule="auto"/>
        <w:rPr>
          <w:lang w:val="en-US"/>
        </w:rPr>
      </w:pPr>
      <w:proofErr w:type="spellStart"/>
      <w:r w:rsidRPr="00214743">
        <w:rPr>
          <w:highlight w:val="yellow"/>
          <w:lang w:val="en-US"/>
        </w:rPr>
        <w:t>Nog</w:t>
      </w:r>
      <w:proofErr w:type="spellEnd"/>
      <w:r w:rsidRPr="00214743">
        <w:rPr>
          <w:highlight w:val="yellow"/>
          <w:lang w:val="en-US"/>
        </w:rPr>
        <w:t xml:space="preserve"> </w:t>
      </w:r>
      <w:proofErr w:type="spellStart"/>
      <w:r w:rsidRPr="00214743">
        <w:rPr>
          <w:highlight w:val="yellow"/>
          <w:lang w:val="en-US"/>
        </w:rPr>
        <w:t>actualiseren</w:t>
      </w:r>
      <w:proofErr w:type="spellEnd"/>
    </w:p>
    <w:p w14:paraId="3917A136" w14:textId="7831D3D4" w:rsidR="00782830" w:rsidRDefault="005C4400">
      <w:pPr>
        <w:spacing w:after="160" w:line="259" w:lineRule="auto"/>
        <w:rPr>
          <w:lang w:val="en-US"/>
        </w:rPr>
      </w:pPr>
      <w:r w:rsidRPr="005C4400">
        <w:rPr>
          <w:lang w:val="en-US"/>
        </w:rPr>
        <w:t>This document will entail all t</w:t>
      </w:r>
      <w:r>
        <w:rPr>
          <w:lang w:val="en-US"/>
        </w:rPr>
        <w:t>he necessary information to</w:t>
      </w:r>
      <w:r w:rsidR="00A36736">
        <w:rPr>
          <w:lang w:val="en-US"/>
        </w:rPr>
        <w:t xml:space="preserve"> successfully </w:t>
      </w:r>
      <w:r w:rsidR="00486455">
        <w:rPr>
          <w:lang w:val="en-US"/>
        </w:rPr>
        <w:t>implement</w:t>
      </w:r>
      <w:r w:rsidR="00A36736">
        <w:rPr>
          <w:lang w:val="en-US"/>
        </w:rPr>
        <w:t xml:space="preserve"> the given project.</w:t>
      </w:r>
    </w:p>
    <w:p w14:paraId="21EADC93" w14:textId="0105AE8F" w:rsidR="00D21540" w:rsidRDefault="00D21540">
      <w:pPr>
        <w:spacing w:after="160" w:line="259" w:lineRule="auto"/>
        <w:rPr>
          <w:lang w:val="en-US"/>
        </w:rPr>
      </w:pPr>
      <w:r>
        <w:rPr>
          <w:lang w:val="en-US"/>
        </w:rPr>
        <w:t>It is divided in two parts</w:t>
      </w:r>
      <w:r w:rsidR="002D3793">
        <w:rPr>
          <w:lang w:val="en-US"/>
        </w:rPr>
        <w:t>;</w:t>
      </w:r>
      <w:r w:rsidR="00943AEE">
        <w:rPr>
          <w:lang w:val="en-US"/>
        </w:rPr>
        <w:t xml:space="preserve"> the functional documentation which describes what it is our team is building and the technical documentation, which describes how our program </w:t>
      </w:r>
      <w:r w:rsidR="00BA6519">
        <w:rPr>
          <w:lang w:val="en-US"/>
        </w:rPr>
        <w:t>will be buil</w:t>
      </w:r>
      <w:r w:rsidR="00C92E9A">
        <w:rPr>
          <w:lang w:val="en-US"/>
        </w:rPr>
        <w:t>t</w:t>
      </w:r>
      <w:r w:rsidR="00943AEE">
        <w:rPr>
          <w:lang w:val="en-US"/>
        </w:rPr>
        <w:t>.</w:t>
      </w:r>
    </w:p>
    <w:p w14:paraId="1CC044F4" w14:textId="172216D7" w:rsidR="00A36736" w:rsidRDefault="00A36736">
      <w:pPr>
        <w:spacing w:after="160" w:line="259" w:lineRule="auto"/>
        <w:rPr>
          <w:lang w:val="en-US"/>
        </w:rPr>
      </w:pPr>
    </w:p>
    <w:sdt>
      <w:sdtPr>
        <w:rPr>
          <w:rFonts w:ascii="Arial" w:eastAsiaTheme="minorEastAsia" w:hAnsi="Arial"/>
          <w:caps w:val="0"/>
          <w:color w:val="auto"/>
          <w:sz w:val="20"/>
          <w:szCs w:val="24"/>
          <w:lang w:val="nl-NL"/>
        </w:rPr>
        <w:id w:val="683942809"/>
        <w:docPartObj>
          <w:docPartGallery w:val="Table of Contents"/>
          <w:docPartUnique/>
        </w:docPartObj>
      </w:sdtPr>
      <w:sdtEndPr>
        <w:rPr>
          <w:b/>
          <w:bCs/>
          <w:noProof/>
          <w:lang w:val="nl-BE"/>
        </w:rPr>
      </w:sdtEndPr>
      <w:sdtContent>
        <w:p w14:paraId="3349D173" w14:textId="0CD9A380" w:rsidR="00A36736" w:rsidRDefault="00A36736">
          <w:pPr>
            <w:pStyle w:val="TOCHeading"/>
          </w:pPr>
          <w:r>
            <w:t>Contents</w:t>
          </w:r>
        </w:p>
        <w:p w14:paraId="0CC00DF1" w14:textId="3374D4D5" w:rsidR="000708E5" w:rsidRDefault="006A6168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TOC \o "1-2" \h \z \u </w:instrText>
          </w:r>
          <w:r>
            <w:rPr>
              <w:lang w:val="en-US"/>
            </w:rPr>
            <w:fldChar w:fldCharType="separate"/>
          </w:r>
          <w:hyperlink w:anchor="_Toc628857" w:history="1">
            <w:r w:rsidR="000708E5" w:rsidRPr="00652BD1">
              <w:rPr>
                <w:rStyle w:val="Hyperlink"/>
                <w:lang w:val="en-US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  <w:lang w:val="en-US"/>
              </w:rPr>
              <w:t>Document Properties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_Toc628857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2</w:t>
            </w:r>
            <w:r w:rsidR="000708E5">
              <w:rPr>
                <w:webHidden/>
              </w:rPr>
              <w:fldChar w:fldCharType="end"/>
            </w:r>
          </w:hyperlink>
        </w:p>
        <w:p w14:paraId="3EE37F50" w14:textId="5A7138E0" w:rsidR="000708E5" w:rsidRDefault="007E7AFA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58" w:history="1">
            <w:r w:rsidR="000708E5" w:rsidRPr="00652BD1">
              <w:rPr>
                <w:rStyle w:val="Hyperlink"/>
              </w:rPr>
              <w:t>1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Functional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_Toc628858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97F2B6" w14:textId="7FED9FBA" w:rsidR="000708E5" w:rsidRDefault="007E7AFA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59" w:history="1">
            <w:r w:rsidR="000708E5" w:rsidRPr="00652BD1">
              <w:rPr>
                <w:rStyle w:val="Hyperlink"/>
              </w:rPr>
              <w:t>1.1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Project Scope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_Toc628859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3846F102" w14:textId="0E010B55" w:rsidR="000708E5" w:rsidRDefault="007E7AFA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0" w:history="1">
            <w:r w:rsidR="000708E5" w:rsidRPr="00652BD1">
              <w:rPr>
                <w:rStyle w:val="Hyperlink"/>
              </w:rPr>
              <w:t>1.2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Real World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_Toc628860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3</w:t>
            </w:r>
            <w:r w:rsidR="000708E5">
              <w:rPr>
                <w:webHidden/>
              </w:rPr>
              <w:fldChar w:fldCharType="end"/>
            </w:r>
          </w:hyperlink>
        </w:p>
        <w:p w14:paraId="149898BF" w14:textId="1C31DA37" w:rsidR="000708E5" w:rsidRDefault="007E7AFA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1" w:history="1">
            <w:r w:rsidR="000708E5" w:rsidRPr="00652BD1">
              <w:rPr>
                <w:rStyle w:val="Hyperlink"/>
              </w:rPr>
              <w:t>1.3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Entity Relationship model (ER)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_Toc628861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4</w:t>
            </w:r>
            <w:r w:rsidR="000708E5">
              <w:rPr>
                <w:webHidden/>
              </w:rPr>
              <w:fldChar w:fldCharType="end"/>
            </w:r>
          </w:hyperlink>
        </w:p>
        <w:p w14:paraId="3D2881A6" w14:textId="196C28E9" w:rsidR="000708E5" w:rsidRDefault="007E7AFA">
          <w:pPr>
            <w:pStyle w:val="TOC2"/>
            <w:tabs>
              <w:tab w:val="left" w:pos="1134"/>
            </w:tabs>
            <w:rPr>
              <w:rFonts w:eastAsiaTheme="minorEastAsia" w:cstheme="minorBidi"/>
              <w:b w:val="0"/>
              <w:color w:val="auto"/>
              <w:szCs w:val="22"/>
              <w:lang w:val="nl-BE" w:eastAsia="nl-BE"/>
            </w:rPr>
          </w:pPr>
          <w:hyperlink w:anchor="_Toc628862" w:history="1">
            <w:r w:rsidR="000708E5" w:rsidRPr="00652BD1">
              <w:rPr>
                <w:rStyle w:val="Hyperlink"/>
              </w:rPr>
              <w:t>1.4</w:t>
            </w:r>
            <w:r w:rsidR="000708E5">
              <w:rPr>
                <w:rFonts w:eastAsiaTheme="minorEastAsia" w:cstheme="minorBidi"/>
                <w:b w:val="0"/>
                <w:color w:val="auto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Entitty Relationship diagram (ERD)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_Toc628862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560281DD" w14:textId="62E3F2F9" w:rsidR="000708E5" w:rsidRDefault="007E7AFA">
          <w:pPr>
            <w:pStyle w:val="TOC1"/>
            <w:rPr>
              <w:rFonts w:asciiTheme="minorHAnsi" w:eastAsiaTheme="minorEastAsia" w:hAnsiTheme="minorHAnsi" w:cstheme="minorBidi"/>
              <w:caps w:val="0"/>
              <w:color w:val="auto"/>
              <w:sz w:val="22"/>
              <w:szCs w:val="22"/>
              <w:lang w:val="nl-BE" w:eastAsia="nl-BE"/>
            </w:rPr>
          </w:pPr>
          <w:hyperlink w:anchor="_Toc628863" w:history="1">
            <w:r w:rsidR="000708E5" w:rsidRPr="00652BD1">
              <w:rPr>
                <w:rStyle w:val="Hyperlink"/>
              </w:rPr>
              <w:t>2</w:t>
            </w:r>
            <w:r w:rsidR="000708E5">
              <w:rPr>
                <w:rFonts w:asciiTheme="minorHAnsi" w:eastAsiaTheme="minorEastAsia" w:hAnsiTheme="minorHAnsi" w:cstheme="minorBidi"/>
                <w:caps w:val="0"/>
                <w:color w:val="auto"/>
                <w:sz w:val="22"/>
                <w:szCs w:val="22"/>
                <w:lang w:val="nl-BE" w:eastAsia="nl-BE"/>
              </w:rPr>
              <w:tab/>
            </w:r>
            <w:r w:rsidR="000708E5" w:rsidRPr="00652BD1">
              <w:rPr>
                <w:rStyle w:val="Hyperlink"/>
              </w:rPr>
              <w:t>Technical documentation</w:t>
            </w:r>
            <w:r w:rsidR="000708E5">
              <w:rPr>
                <w:webHidden/>
              </w:rPr>
              <w:tab/>
            </w:r>
            <w:r w:rsidR="000708E5">
              <w:rPr>
                <w:webHidden/>
              </w:rPr>
              <w:fldChar w:fldCharType="begin"/>
            </w:r>
            <w:r w:rsidR="000708E5">
              <w:rPr>
                <w:webHidden/>
              </w:rPr>
              <w:instrText xml:space="preserve"> PAGEREF _Toc628863 \h </w:instrText>
            </w:r>
            <w:r w:rsidR="000708E5">
              <w:rPr>
                <w:webHidden/>
              </w:rPr>
            </w:r>
            <w:r w:rsidR="000708E5">
              <w:rPr>
                <w:webHidden/>
              </w:rPr>
              <w:fldChar w:fldCharType="separate"/>
            </w:r>
            <w:r w:rsidR="000708E5">
              <w:rPr>
                <w:webHidden/>
              </w:rPr>
              <w:t>5</w:t>
            </w:r>
            <w:r w:rsidR="000708E5">
              <w:rPr>
                <w:webHidden/>
              </w:rPr>
              <w:fldChar w:fldCharType="end"/>
            </w:r>
          </w:hyperlink>
        </w:p>
        <w:p w14:paraId="31F4FF05" w14:textId="3DE17130" w:rsidR="00A36736" w:rsidRPr="00A36736" w:rsidRDefault="006A6168">
          <w:pPr>
            <w:rPr>
              <w:lang w:val="en-US"/>
            </w:rPr>
          </w:pPr>
          <w:r>
            <w:rPr>
              <w:lang w:val="en-US"/>
            </w:rPr>
            <w:fldChar w:fldCharType="end"/>
          </w:r>
        </w:p>
      </w:sdtContent>
    </w:sdt>
    <w:p w14:paraId="11D2F38D" w14:textId="733CCEF4" w:rsidR="00A36736" w:rsidRDefault="00A36736">
      <w:pPr>
        <w:spacing w:after="160" w:line="259" w:lineRule="auto"/>
        <w:rPr>
          <w:lang w:val="en-US"/>
        </w:rPr>
      </w:pPr>
    </w:p>
    <w:p w14:paraId="7EDC6DBC" w14:textId="6DE14FE3" w:rsidR="00A36736" w:rsidRDefault="00A36736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4C2F700" w14:textId="77777777" w:rsidR="007E594C" w:rsidRPr="0032368E" w:rsidRDefault="007E594C" w:rsidP="007E594C">
      <w:pPr>
        <w:pStyle w:val="Heading1"/>
        <w:keepLines/>
        <w:widowControl/>
        <w:numPr>
          <w:ilvl w:val="0"/>
          <w:numId w:val="21"/>
        </w:numPr>
        <w:pBdr>
          <w:bottom w:val="single" w:sz="4" w:space="1" w:color="8A898E"/>
        </w:pBdr>
        <w:shd w:val="clear" w:color="auto" w:fill="FFFFFF"/>
        <w:tabs>
          <w:tab w:val="num" w:pos="360"/>
          <w:tab w:val="left" w:pos="397"/>
          <w:tab w:val="left" w:pos="510"/>
          <w:tab w:val="left" w:pos="567"/>
          <w:tab w:val="left" w:pos="2835"/>
          <w:tab w:val="left" w:pos="4536"/>
          <w:tab w:val="decimal" w:pos="7938"/>
          <w:tab w:val="left" w:pos="8505"/>
        </w:tabs>
        <w:spacing w:before="120" w:after="60"/>
        <w:contextualSpacing/>
        <w:rPr>
          <w:lang w:val="en-US"/>
        </w:rPr>
      </w:pPr>
      <w:bookmarkStart w:id="0" w:name="_Toc375062333"/>
      <w:bookmarkStart w:id="1" w:name="_Toc452377737"/>
      <w:bookmarkStart w:id="2" w:name="_Toc472518332"/>
      <w:bookmarkStart w:id="3" w:name="_Ref499810381"/>
      <w:bookmarkStart w:id="4" w:name="_Toc528335463"/>
      <w:bookmarkStart w:id="5" w:name="_Toc531690349"/>
      <w:bookmarkStart w:id="6" w:name="_Toc628857"/>
      <w:r w:rsidRPr="0032368E">
        <w:rPr>
          <w:lang w:val="en-US"/>
        </w:rPr>
        <w:lastRenderedPageBreak/>
        <w:t xml:space="preserve">Document </w:t>
      </w:r>
      <w:bookmarkEnd w:id="0"/>
      <w:bookmarkEnd w:id="1"/>
      <w:bookmarkEnd w:id="2"/>
      <w:bookmarkEnd w:id="3"/>
      <w:r w:rsidRPr="0032368E">
        <w:rPr>
          <w:lang w:val="en-US"/>
        </w:rPr>
        <w:t>Properties</w:t>
      </w:r>
      <w:bookmarkEnd w:id="4"/>
      <w:bookmarkEnd w:id="5"/>
      <w:bookmarkEnd w:id="6"/>
    </w:p>
    <w:p w14:paraId="068A8ED9" w14:textId="77777777" w:rsidR="007E594C" w:rsidRPr="0032368E" w:rsidRDefault="007E594C" w:rsidP="007E594C">
      <w:pPr>
        <w:rPr>
          <w:lang w:val="en-US"/>
        </w:rPr>
      </w:pPr>
    </w:p>
    <w:p w14:paraId="0C96D820" w14:textId="4A44D590" w:rsidR="007E594C" w:rsidRPr="0032368E" w:rsidRDefault="007E594C" w:rsidP="007E594C">
      <w:pPr>
        <w:pStyle w:val="Heading4"/>
      </w:pPr>
      <w:r w:rsidRPr="0032368E">
        <w:t>Properties at the start of the document</w:t>
      </w:r>
    </w:p>
    <w:tbl>
      <w:tblPr>
        <w:tblStyle w:val="GridTable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680" w:firstRow="0" w:lastRow="0" w:firstColumn="1" w:lastColumn="0" w:noHBand="1" w:noVBand="1"/>
      </w:tblPr>
      <w:tblGrid>
        <w:gridCol w:w="1809"/>
        <w:gridCol w:w="7371"/>
      </w:tblGrid>
      <w:tr w:rsidR="007E594C" w:rsidRPr="0032368E" w14:paraId="557705B4" w14:textId="77777777" w:rsidTr="00D056F4">
        <w:tc>
          <w:tcPr>
            <w:tcW w:w="1809" w:type="dxa"/>
            <w:shd w:val="clear" w:color="auto" w:fill="8A898E"/>
            <w:vAlign w:val="center"/>
          </w:tcPr>
          <w:p w14:paraId="11EE0D6F" w14:textId="77777777" w:rsidR="007E594C" w:rsidRPr="0032368E" w:rsidRDefault="007E594C" w:rsidP="00D056F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Aut</w:t>
            </w:r>
            <w:r>
              <w:rPr>
                <w:color w:val="EBEBEB" w:themeColor="background1"/>
                <w:lang w:val="en-US"/>
              </w:rPr>
              <w:t>ho</w:t>
            </w:r>
            <w:r w:rsidRPr="0032368E">
              <w:rPr>
                <w:color w:val="EBEBEB" w:themeColor="background1"/>
                <w:lang w:val="en-US"/>
              </w:rPr>
              <w:t>rs</w:t>
            </w:r>
          </w:p>
        </w:tc>
        <w:tc>
          <w:tcPr>
            <w:tcW w:w="7371" w:type="dxa"/>
          </w:tcPr>
          <w:p w14:paraId="74860B93" w14:textId="529B958C" w:rsidR="007E594C" w:rsidRPr="0032368E" w:rsidRDefault="00C92E9A" w:rsidP="00D056F4">
            <w:pPr>
              <w:rPr>
                <w:lang w:val="en-US"/>
              </w:rPr>
            </w:pPr>
            <w:r>
              <w:rPr>
                <w:lang w:val="en-US"/>
              </w:rPr>
              <w:t>Jouannic Decoene</w:t>
            </w:r>
          </w:p>
        </w:tc>
      </w:tr>
      <w:tr w:rsidR="007E594C" w:rsidRPr="0032368E" w14:paraId="7B1D1C15" w14:textId="77777777" w:rsidTr="00D05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  <w:vAlign w:val="center"/>
          </w:tcPr>
          <w:p w14:paraId="5222BB9B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Dat</w:t>
            </w:r>
            <w:r>
              <w:rPr>
                <w:color w:val="EBEBEB" w:themeColor="background1"/>
                <w:lang w:val="en-US"/>
              </w:rPr>
              <w:t>e</w:t>
            </w:r>
          </w:p>
        </w:tc>
        <w:tc>
          <w:tcPr>
            <w:tcW w:w="7371" w:type="dxa"/>
            <w:vAlign w:val="center"/>
          </w:tcPr>
          <w:p w14:paraId="198414C2" w14:textId="13238AF1" w:rsidR="007E594C" w:rsidRPr="0032368E" w:rsidRDefault="003C3834" w:rsidP="00D056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7E594C">
              <w:rPr>
                <w:lang w:val="en-US"/>
              </w:rPr>
              <w:t xml:space="preserve"> </w:t>
            </w:r>
            <w:proofErr w:type="spellStart"/>
            <w:r w:rsidR="007E594C">
              <w:rPr>
                <w:lang w:val="en-US"/>
              </w:rPr>
              <w:t>feb</w:t>
            </w:r>
            <w:proofErr w:type="spellEnd"/>
            <w:r w:rsidR="007E594C">
              <w:rPr>
                <w:lang w:val="en-US"/>
              </w:rPr>
              <w:t xml:space="preserve"> 2019</w:t>
            </w:r>
          </w:p>
        </w:tc>
      </w:tr>
    </w:tbl>
    <w:p w14:paraId="26CB4804" w14:textId="77777777" w:rsidR="007E594C" w:rsidRPr="0032368E" w:rsidRDefault="007E594C" w:rsidP="007E594C">
      <w:pPr>
        <w:rPr>
          <w:lang w:val="en-US"/>
        </w:rPr>
      </w:pPr>
    </w:p>
    <w:p w14:paraId="5F969AFE" w14:textId="2054C663" w:rsidR="007E594C" w:rsidRPr="0032368E" w:rsidRDefault="007E594C" w:rsidP="000708E5">
      <w:pPr>
        <w:pStyle w:val="Heading4"/>
      </w:pPr>
      <w:r>
        <w:t>History</w:t>
      </w:r>
    </w:p>
    <w:tbl>
      <w:tblPr>
        <w:tblStyle w:val="ListTable4-Accent1"/>
        <w:tblW w:w="9180" w:type="dxa"/>
        <w:tblLook w:val="0420" w:firstRow="1" w:lastRow="0" w:firstColumn="0" w:lastColumn="0" w:noHBand="0" w:noVBand="1"/>
      </w:tblPr>
      <w:tblGrid>
        <w:gridCol w:w="1696"/>
        <w:gridCol w:w="993"/>
        <w:gridCol w:w="2551"/>
        <w:gridCol w:w="3940"/>
      </w:tblGrid>
      <w:tr w:rsidR="007E594C" w:rsidRPr="0032368E" w14:paraId="6C35C1CF" w14:textId="77777777" w:rsidTr="00D05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FC4DE70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993" w:type="dxa"/>
            <w:vAlign w:val="center"/>
          </w:tcPr>
          <w:p w14:paraId="2E963233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51" w:type="dxa"/>
            <w:vAlign w:val="center"/>
          </w:tcPr>
          <w:p w14:paraId="53109B41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940" w:type="dxa"/>
            <w:vAlign w:val="center"/>
          </w:tcPr>
          <w:p w14:paraId="3F20E674" w14:textId="77777777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E594C" w:rsidRPr="005815CA" w14:paraId="3ED819C7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55921F3" w14:textId="54022B83" w:rsidR="007E594C" w:rsidRPr="0032368E" w:rsidRDefault="003C3834" w:rsidP="00D056F4">
            <w:pPr>
              <w:rPr>
                <w:lang w:val="en-US"/>
              </w:rPr>
            </w:pPr>
            <w:r>
              <w:rPr>
                <w:lang w:val="en-US"/>
              </w:rPr>
              <w:t xml:space="preserve">26 </w:t>
            </w:r>
            <w:proofErr w:type="spellStart"/>
            <w:r w:rsidR="007E594C">
              <w:rPr>
                <w:lang w:val="en-US"/>
              </w:rPr>
              <w:t>februari</w:t>
            </w:r>
            <w:proofErr w:type="spellEnd"/>
            <w:r w:rsidR="007E594C">
              <w:rPr>
                <w:lang w:val="en-US"/>
              </w:rPr>
              <w:t xml:space="preserve"> 2019</w:t>
            </w:r>
          </w:p>
        </w:tc>
        <w:tc>
          <w:tcPr>
            <w:tcW w:w="993" w:type="dxa"/>
            <w:vAlign w:val="center"/>
          </w:tcPr>
          <w:p w14:paraId="27785BF1" w14:textId="20B0630F" w:rsidR="007E594C" w:rsidRPr="0032368E" w:rsidRDefault="007E594C" w:rsidP="00D056F4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51" w:type="dxa"/>
            <w:vAlign w:val="center"/>
          </w:tcPr>
          <w:p w14:paraId="4F6BFF45" w14:textId="38EA5795" w:rsidR="007E594C" w:rsidRPr="00823249" w:rsidRDefault="003C3834" w:rsidP="00D056F4">
            <w:r>
              <w:t>Jouannic Decoene</w:t>
            </w:r>
          </w:p>
        </w:tc>
        <w:tc>
          <w:tcPr>
            <w:tcW w:w="3940" w:type="dxa"/>
            <w:vAlign w:val="center"/>
          </w:tcPr>
          <w:p w14:paraId="7D2CE848" w14:textId="1F9FA1C4" w:rsidR="00F67456" w:rsidRPr="00823249" w:rsidRDefault="000708E5" w:rsidP="00D056F4"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Documentation</w:t>
            </w:r>
            <w:proofErr w:type="spellEnd"/>
          </w:p>
        </w:tc>
      </w:tr>
      <w:tr w:rsidR="007E594C" w:rsidRPr="00D252E4" w14:paraId="1C3612A8" w14:textId="77777777" w:rsidTr="00D056F4">
        <w:tc>
          <w:tcPr>
            <w:tcW w:w="1696" w:type="dxa"/>
            <w:vAlign w:val="center"/>
          </w:tcPr>
          <w:p w14:paraId="0361B872" w14:textId="5F1954F0" w:rsidR="007E594C" w:rsidRPr="00823249" w:rsidRDefault="007E594C" w:rsidP="00D056F4"/>
        </w:tc>
        <w:tc>
          <w:tcPr>
            <w:tcW w:w="993" w:type="dxa"/>
            <w:vAlign w:val="center"/>
          </w:tcPr>
          <w:p w14:paraId="56ED9606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3A14F40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0E6A39BF" w14:textId="69DC6B81" w:rsidR="007E594C" w:rsidRPr="00823249" w:rsidRDefault="007E594C" w:rsidP="00D056F4"/>
        </w:tc>
      </w:tr>
      <w:tr w:rsidR="007E594C" w:rsidRPr="00D252E4" w14:paraId="57E32B2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61766855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168D72A7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4B74281D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233CA42" w14:textId="77777777" w:rsidR="007E594C" w:rsidRPr="00823249" w:rsidRDefault="007E594C" w:rsidP="00D056F4"/>
        </w:tc>
      </w:tr>
      <w:tr w:rsidR="007E594C" w:rsidRPr="00D252E4" w14:paraId="6B5D5C83" w14:textId="77777777" w:rsidTr="00D056F4">
        <w:tc>
          <w:tcPr>
            <w:tcW w:w="1696" w:type="dxa"/>
            <w:vAlign w:val="center"/>
          </w:tcPr>
          <w:p w14:paraId="40FA7312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31D4A76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5BE714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260D680C" w14:textId="77777777" w:rsidR="007E594C" w:rsidRPr="00823249" w:rsidRDefault="007E594C" w:rsidP="00D056F4"/>
        </w:tc>
      </w:tr>
      <w:tr w:rsidR="007E594C" w:rsidRPr="00D252E4" w14:paraId="700BCA98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77B30A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AAF1BD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1ACD0A90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71AF3E7" w14:textId="77777777" w:rsidR="007E594C" w:rsidRPr="00823249" w:rsidRDefault="007E594C" w:rsidP="00D056F4"/>
        </w:tc>
      </w:tr>
      <w:tr w:rsidR="007E594C" w:rsidRPr="00D252E4" w14:paraId="514B51D3" w14:textId="77777777" w:rsidTr="00D056F4">
        <w:tc>
          <w:tcPr>
            <w:tcW w:w="1696" w:type="dxa"/>
            <w:vAlign w:val="center"/>
          </w:tcPr>
          <w:p w14:paraId="0F6815B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715E7E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E6F056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54300562" w14:textId="77777777" w:rsidR="007E594C" w:rsidRPr="00823249" w:rsidRDefault="007E594C" w:rsidP="00D056F4"/>
        </w:tc>
      </w:tr>
      <w:tr w:rsidR="007E594C" w:rsidRPr="00D252E4" w14:paraId="1A6A7D40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18EE198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71716B2B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729407E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749BDC97" w14:textId="77777777" w:rsidR="007E594C" w:rsidRPr="00823249" w:rsidRDefault="007E594C" w:rsidP="00D056F4"/>
        </w:tc>
      </w:tr>
      <w:tr w:rsidR="007E594C" w:rsidRPr="00D252E4" w14:paraId="17F2E2EF" w14:textId="77777777" w:rsidTr="00D056F4">
        <w:tc>
          <w:tcPr>
            <w:tcW w:w="1696" w:type="dxa"/>
            <w:vAlign w:val="center"/>
          </w:tcPr>
          <w:p w14:paraId="0253C56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2C919B8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57EC9A1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2AE11517" w14:textId="77777777" w:rsidR="007E594C" w:rsidRPr="00823249" w:rsidRDefault="007E594C" w:rsidP="00D056F4"/>
        </w:tc>
      </w:tr>
      <w:tr w:rsidR="007E594C" w:rsidRPr="00D252E4" w14:paraId="1AB755F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5BF89A8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B4E08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B9A01CD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E43D10A" w14:textId="77777777" w:rsidR="007E594C" w:rsidRPr="00823249" w:rsidRDefault="007E594C" w:rsidP="00D056F4"/>
        </w:tc>
      </w:tr>
      <w:tr w:rsidR="007E594C" w:rsidRPr="00D252E4" w14:paraId="5AB728CE" w14:textId="77777777" w:rsidTr="00D056F4">
        <w:tc>
          <w:tcPr>
            <w:tcW w:w="1696" w:type="dxa"/>
            <w:vAlign w:val="center"/>
          </w:tcPr>
          <w:p w14:paraId="066A66DD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3AF8D63F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773FFDEF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CFDABDD" w14:textId="77777777" w:rsidR="007E594C" w:rsidRPr="00823249" w:rsidRDefault="007E594C" w:rsidP="00D056F4"/>
        </w:tc>
      </w:tr>
      <w:tr w:rsidR="007E594C" w:rsidRPr="00D252E4" w14:paraId="6A7E62EB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3FA559DA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4574D311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DD208F8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6DAEEB1B" w14:textId="77777777" w:rsidR="007E594C" w:rsidRPr="00823249" w:rsidRDefault="007E594C" w:rsidP="00D056F4"/>
        </w:tc>
      </w:tr>
      <w:tr w:rsidR="007E594C" w:rsidRPr="00D252E4" w14:paraId="4581D841" w14:textId="77777777" w:rsidTr="00D056F4">
        <w:tc>
          <w:tcPr>
            <w:tcW w:w="1696" w:type="dxa"/>
            <w:vAlign w:val="center"/>
          </w:tcPr>
          <w:p w14:paraId="0DA5B1CF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28A2FCE9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0FCD3EA7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4FE9557F" w14:textId="77777777" w:rsidR="007E594C" w:rsidRPr="00823249" w:rsidRDefault="007E594C" w:rsidP="00D056F4"/>
        </w:tc>
      </w:tr>
      <w:tr w:rsidR="007E594C" w:rsidRPr="00D252E4" w14:paraId="530B47E1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vAlign w:val="center"/>
          </w:tcPr>
          <w:p w14:paraId="21521DC4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64CAE1C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26C05412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B65FF98" w14:textId="77777777" w:rsidR="007E594C" w:rsidRPr="00823249" w:rsidRDefault="007E594C" w:rsidP="00D056F4"/>
        </w:tc>
      </w:tr>
      <w:tr w:rsidR="007E594C" w:rsidRPr="00D252E4" w14:paraId="02564F20" w14:textId="77777777" w:rsidTr="00D056F4">
        <w:tc>
          <w:tcPr>
            <w:tcW w:w="1696" w:type="dxa"/>
            <w:vAlign w:val="center"/>
          </w:tcPr>
          <w:p w14:paraId="72D15E86" w14:textId="77777777" w:rsidR="007E594C" w:rsidRPr="00823249" w:rsidRDefault="007E594C" w:rsidP="00D056F4"/>
        </w:tc>
        <w:tc>
          <w:tcPr>
            <w:tcW w:w="993" w:type="dxa"/>
            <w:vAlign w:val="center"/>
          </w:tcPr>
          <w:p w14:paraId="65242813" w14:textId="77777777" w:rsidR="007E594C" w:rsidRPr="00823249" w:rsidRDefault="007E594C" w:rsidP="00D056F4"/>
        </w:tc>
        <w:tc>
          <w:tcPr>
            <w:tcW w:w="2551" w:type="dxa"/>
            <w:vAlign w:val="center"/>
          </w:tcPr>
          <w:p w14:paraId="3722423C" w14:textId="77777777" w:rsidR="007E594C" w:rsidRPr="00823249" w:rsidRDefault="007E594C" w:rsidP="00D056F4"/>
        </w:tc>
        <w:tc>
          <w:tcPr>
            <w:tcW w:w="3940" w:type="dxa"/>
            <w:vAlign w:val="center"/>
          </w:tcPr>
          <w:p w14:paraId="3853CFC3" w14:textId="77777777" w:rsidR="007E594C" w:rsidRPr="00823249" w:rsidRDefault="007E594C" w:rsidP="00D056F4"/>
        </w:tc>
      </w:tr>
    </w:tbl>
    <w:p w14:paraId="44262596" w14:textId="77777777" w:rsidR="007E594C" w:rsidRPr="00823249" w:rsidRDefault="007E594C" w:rsidP="007E594C"/>
    <w:p w14:paraId="067CD6B9" w14:textId="6F4B7E55" w:rsidR="007E594C" w:rsidRPr="00823249" w:rsidRDefault="007E594C" w:rsidP="000708E5">
      <w:pPr>
        <w:pStyle w:val="Heading4"/>
      </w:pPr>
      <w:r w:rsidRPr="00823249">
        <w:t>Actual status</w:t>
      </w:r>
    </w:p>
    <w:tbl>
      <w:tblPr>
        <w:tblStyle w:val="GridTable4-Accent1"/>
        <w:tblW w:w="9180" w:type="dxa"/>
        <w:tblBorders>
          <w:top w:val="single" w:sz="4" w:space="0" w:color="8A898E"/>
          <w:left w:val="single" w:sz="4" w:space="0" w:color="8A898E"/>
          <w:bottom w:val="single" w:sz="4" w:space="0" w:color="8A898E"/>
          <w:right w:val="single" w:sz="4" w:space="0" w:color="8A898E"/>
          <w:insideH w:val="single" w:sz="4" w:space="0" w:color="8A898E"/>
          <w:insideV w:val="single" w:sz="4" w:space="0" w:color="8A898E"/>
        </w:tblBorders>
        <w:tblLook w:val="0480" w:firstRow="0" w:lastRow="0" w:firstColumn="1" w:lastColumn="0" w:noHBand="0" w:noVBand="1"/>
      </w:tblPr>
      <w:tblGrid>
        <w:gridCol w:w="1809"/>
        <w:gridCol w:w="7371"/>
      </w:tblGrid>
      <w:tr w:rsidR="007E594C" w:rsidRPr="00D252E4" w14:paraId="4D7029BC" w14:textId="77777777" w:rsidTr="00D05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8A898E"/>
          </w:tcPr>
          <w:p w14:paraId="7E46188C" w14:textId="77777777" w:rsidR="007E594C" w:rsidRPr="0032368E" w:rsidRDefault="007E594C" w:rsidP="00D056F4">
            <w:pPr>
              <w:rPr>
                <w:color w:val="EBEBEB" w:themeColor="background1"/>
                <w:lang w:val="en-US"/>
              </w:rPr>
            </w:pPr>
            <w:r w:rsidRPr="0032368E">
              <w:rPr>
                <w:color w:val="EBEBEB" w:themeColor="background1"/>
                <w:lang w:val="en-US"/>
              </w:rPr>
              <w:t>Status</w:t>
            </w:r>
          </w:p>
        </w:tc>
        <w:tc>
          <w:tcPr>
            <w:tcW w:w="7371" w:type="dxa"/>
            <w:shd w:val="clear" w:color="auto" w:fill="auto"/>
          </w:tcPr>
          <w:p w14:paraId="6228AC8B" w14:textId="77777777" w:rsidR="007E594C" w:rsidRPr="0032368E" w:rsidRDefault="007E594C" w:rsidP="00D05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2368E">
              <w:rPr>
                <w:lang w:val="en-US"/>
              </w:rPr>
              <w:t>Draft</w:t>
            </w:r>
          </w:p>
        </w:tc>
      </w:tr>
    </w:tbl>
    <w:p w14:paraId="77C2B365" w14:textId="03691452" w:rsidR="007E594C" w:rsidRDefault="007E594C">
      <w:pPr>
        <w:spacing w:after="160" w:line="259" w:lineRule="auto"/>
        <w:rPr>
          <w:lang w:val="en-US"/>
        </w:rPr>
      </w:pPr>
    </w:p>
    <w:p w14:paraId="713D2D2E" w14:textId="4DC1C376" w:rsidR="007E594C" w:rsidRDefault="007E594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D47B25B" w14:textId="603FF51B" w:rsidR="00A36736" w:rsidRDefault="00A36736" w:rsidP="00A36736">
      <w:pPr>
        <w:pStyle w:val="Heading1"/>
      </w:pPr>
      <w:bookmarkStart w:id="7" w:name="_Toc628858"/>
      <w:r>
        <w:lastRenderedPageBreak/>
        <w:t>Functional documentation</w:t>
      </w:r>
      <w:bookmarkEnd w:id="7"/>
    </w:p>
    <w:p w14:paraId="52FC67E5" w14:textId="7889CF4A" w:rsidR="00A10917" w:rsidRPr="00A10917" w:rsidRDefault="00A10917" w:rsidP="00A10917">
      <w:pPr>
        <w:rPr>
          <w:lang w:val="en-US"/>
        </w:rPr>
      </w:pPr>
      <w:r w:rsidRPr="00A10917">
        <w:rPr>
          <w:lang w:val="en-US"/>
        </w:rPr>
        <w:t>This section describes what the sof</w:t>
      </w:r>
      <w:r>
        <w:rPr>
          <w:lang w:val="en-US"/>
        </w:rPr>
        <w:t>tware will do we are building.</w:t>
      </w:r>
    </w:p>
    <w:p w14:paraId="59236274" w14:textId="61E83123" w:rsidR="006E0EAE" w:rsidRDefault="0046398B" w:rsidP="006C5338">
      <w:pPr>
        <w:pStyle w:val="Heading2"/>
      </w:pPr>
      <w:bookmarkStart w:id="8" w:name="_Toc628859"/>
      <w:r>
        <w:rPr>
          <w:caps w:val="0"/>
        </w:rPr>
        <w:t xml:space="preserve">Project </w:t>
      </w:r>
      <w:r w:rsidRPr="006C5338">
        <w:rPr>
          <w:caps w:val="0"/>
        </w:rPr>
        <w:t>Scope</w:t>
      </w:r>
      <w:bookmarkEnd w:id="8"/>
    </w:p>
    <w:p w14:paraId="66EA3B1D" w14:textId="3C0B8268" w:rsidR="003E6FEF" w:rsidRPr="003E6FEF" w:rsidRDefault="00217E11" w:rsidP="003E6FEF">
      <w:pPr>
        <w:rPr>
          <w:lang w:val="en-US"/>
        </w:rPr>
      </w:pPr>
      <w:r>
        <w:rPr>
          <w:lang w:val="en-US"/>
        </w:rPr>
        <w:t>Context: in the course ‘</w:t>
      </w:r>
      <w:r w:rsidR="00F67456">
        <w:rPr>
          <w:lang w:val="en-US"/>
        </w:rPr>
        <w:t xml:space="preserve">Databases, </w:t>
      </w:r>
      <w:proofErr w:type="spellStart"/>
      <w:r w:rsidR="00F67456">
        <w:rPr>
          <w:lang w:val="en-US"/>
        </w:rPr>
        <w:t>Statistiek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en</w:t>
      </w:r>
      <w:proofErr w:type="spellEnd"/>
      <w:r w:rsidR="00F67456">
        <w:rPr>
          <w:lang w:val="en-US"/>
        </w:rPr>
        <w:t xml:space="preserve"> </w:t>
      </w:r>
      <w:proofErr w:type="spellStart"/>
      <w:r w:rsidR="00F67456">
        <w:rPr>
          <w:lang w:val="en-US"/>
        </w:rPr>
        <w:t>netwerkmodellering</w:t>
      </w:r>
      <w:proofErr w:type="spellEnd"/>
      <w:r>
        <w:rPr>
          <w:lang w:val="en-US"/>
        </w:rPr>
        <w:t xml:space="preserve">’ teams </w:t>
      </w:r>
      <w:r w:rsidR="00F67456">
        <w:rPr>
          <w:lang w:val="en-US"/>
        </w:rPr>
        <w:t>work together</w:t>
      </w:r>
      <w:r>
        <w:rPr>
          <w:lang w:val="en-US"/>
        </w:rPr>
        <w:t xml:space="preserve"> to deliver a project </w:t>
      </w:r>
      <w:r w:rsidR="00F67456">
        <w:rPr>
          <w:lang w:val="en-US"/>
        </w:rPr>
        <w:t>based on a relational database starting from a given business case</w:t>
      </w:r>
      <w:r>
        <w:rPr>
          <w:lang w:val="en-US"/>
        </w:rPr>
        <w:t>.</w:t>
      </w:r>
    </w:p>
    <w:p w14:paraId="1C42ED91" w14:textId="76DAF93F" w:rsidR="00B86652" w:rsidRDefault="00A76CE1" w:rsidP="006C5338">
      <w:pPr>
        <w:pStyle w:val="Heading3"/>
      </w:pPr>
      <w:r w:rsidRPr="006C5338">
        <w:t>Project</w:t>
      </w:r>
      <w:r>
        <w:t xml:space="preserve"> justification</w:t>
      </w:r>
    </w:p>
    <w:p w14:paraId="4998D65B" w14:textId="6613B30D" w:rsidR="00A76CE1" w:rsidRDefault="00CF2453" w:rsidP="00A76CE1">
      <w:pPr>
        <w:rPr>
          <w:lang w:val="en-US"/>
        </w:rPr>
      </w:pPr>
      <w:r>
        <w:rPr>
          <w:lang w:val="en-US"/>
        </w:rPr>
        <w:t>We want to know w</w:t>
      </w:r>
      <w:r w:rsidR="00E40A22">
        <w:rPr>
          <w:lang w:val="en-US"/>
        </w:rPr>
        <w:t>hat the</w:t>
      </w:r>
      <w:r>
        <w:rPr>
          <w:lang w:val="en-US"/>
        </w:rPr>
        <w:t xml:space="preserve"> websites</w:t>
      </w:r>
      <w:r w:rsidR="00E40A22">
        <w:rPr>
          <w:lang w:val="en-US"/>
        </w:rPr>
        <w:t xml:space="preserve"> are with the fastest loading speed</w:t>
      </w:r>
      <w:r w:rsidR="00C6531C">
        <w:rPr>
          <w:lang w:val="en-US"/>
        </w:rPr>
        <w:t xml:space="preserve"> within their </w:t>
      </w:r>
      <w:proofErr w:type="spellStart"/>
      <w:r w:rsidR="00C6531C">
        <w:rPr>
          <w:lang w:val="en-US"/>
        </w:rPr>
        <w:t>branche</w:t>
      </w:r>
      <w:proofErr w:type="spellEnd"/>
      <w:r w:rsidR="00E40A22">
        <w:rPr>
          <w:lang w:val="en-US"/>
        </w:rPr>
        <w:t xml:space="preserve"> and if this </w:t>
      </w:r>
      <w:r w:rsidR="008C6083">
        <w:rPr>
          <w:lang w:val="en-US"/>
        </w:rPr>
        <w:t>has an influence on the market position of the company behind the</w:t>
      </w:r>
      <w:r>
        <w:rPr>
          <w:lang w:val="en-US"/>
        </w:rPr>
        <w:t xml:space="preserve"> </w:t>
      </w:r>
      <w:r w:rsidR="00C6531C">
        <w:rPr>
          <w:lang w:val="en-US"/>
        </w:rPr>
        <w:t xml:space="preserve">website. </w:t>
      </w:r>
      <w:r w:rsidR="006D5B8E">
        <w:rPr>
          <w:lang w:val="en-US"/>
        </w:rPr>
        <w:t>Other resu</w:t>
      </w:r>
      <w:r w:rsidR="006E1744">
        <w:rPr>
          <w:lang w:val="en-US"/>
        </w:rPr>
        <w:t xml:space="preserve">lts such as </w:t>
      </w:r>
      <w:proofErr w:type="spellStart"/>
      <w:r w:rsidR="006E1744">
        <w:rPr>
          <w:lang w:val="en-US"/>
        </w:rPr>
        <w:t>brokenlinkchecks</w:t>
      </w:r>
      <w:proofErr w:type="spellEnd"/>
      <w:r w:rsidR="006E1744">
        <w:rPr>
          <w:lang w:val="en-US"/>
        </w:rPr>
        <w:t xml:space="preserve"> are also included in these results. </w:t>
      </w:r>
      <w:r w:rsidR="00C6531C">
        <w:rPr>
          <w:lang w:val="en-US"/>
        </w:rPr>
        <w:t xml:space="preserve">We will model all the </w:t>
      </w:r>
      <w:r w:rsidR="00F2448F">
        <w:rPr>
          <w:lang w:val="en-US"/>
        </w:rPr>
        <w:t>examined</w:t>
      </w:r>
      <w:r w:rsidR="00C6531C">
        <w:rPr>
          <w:lang w:val="en-US"/>
        </w:rPr>
        <w:t xml:space="preserve"> websites into a database</w:t>
      </w:r>
      <w:r w:rsidR="00F2448F">
        <w:rPr>
          <w:lang w:val="en-US"/>
        </w:rPr>
        <w:t>.</w:t>
      </w:r>
    </w:p>
    <w:p w14:paraId="292932C4" w14:textId="2E3FCBD2" w:rsidR="00A76CE1" w:rsidRDefault="00A76CE1" w:rsidP="006C5338">
      <w:pPr>
        <w:pStyle w:val="Heading3"/>
      </w:pPr>
      <w:r>
        <w:t>project scope</w:t>
      </w:r>
    </w:p>
    <w:p w14:paraId="607AF1A8" w14:textId="4B4812D5" w:rsidR="00A76CE1" w:rsidRDefault="008825CC" w:rsidP="00A76CE1">
      <w:pPr>
        <w:rPr>
          <w:lang w:val="en-US"/>
        </w:rPr>
      </w:pPr>
      <w:r w:rsidRPr="008825CC">
        <w:rPr>
          <w:lang w:val="en-US"/>
        </w:rPr>
        <w:t>This project will consist of creating a</w:t>
      </w:r>
      <w:r w:rsidR="00FA5076">
        <w:rPr>
          <w:lang w:val="en-US"/>
        </w:rPr>
        <w:t xml:space="preserve"> relational database </w:t>
      </w:r>
      <w:r w:rsidR="001156AE">
        <w:rPr>
          <w:lang w:val="en-US"/>
        </w:rPr>
        <w:t xml:space="preserve">to be able to compare the websites with </w:t>
      </w:r>
      <w:r w:rsidR="009B03AC">
        <w:rPr>
          <w:lang w:val="en-US"/>
        </w:rPr>
        <w:t xml:space="preserve">each other. </w:t>
      </w:r>
      <w:r w:rsidR="001156AE">
        <w:rPr>
          <w:lang w:val="en-US"/>
        </w:rPr>
        <w:t>If t</w:t>
      </w:r>
      <w:r w:rsidR="00FA5076">
        <w:rPr>
          <w:lang w:val="en-US"/>
        </w:rPr>
        <w:t xml:space="preserve">he </w:t>
      </w:r>
      <w:r w:rsidR="001156AE">
        <w:rPr>
          <w:lang w:val="en-US"/>
        </w:rPr>
        <w:t>viewer of the database</w:t>
      </w:r>
      <w:r w:rsidR="00FA5076">
        <w:rPr>
          <w:lang w:val="en-US"/>
        </w:rPr>
        <w:t xml:space="preserve"> has some</w:t>
      </w:r>
      <w:r w:rsidR="001156AE">
        <w:rPr>
          <w:lang w:val="en-US"/>
        </w:rPr>
        <w:t xml:space="preserve"> </w:t>
      </w:r>
      <w:r w:rsidR="00FA5076">
        <w:rPr>
          <w:lang w:val="en-US"/>
        </w:rPr>
        <w:t>questions</w:t>
      </w:r>
      <w:r w:rsidR="001156AE">
        <w:rPr>
          <w:lang w:val="en-US"/>
        </w:rPr>
        <w:t xml:space="preserve"> about the </w:t>
      </w:r>
      <w:r w:rsidR="009B03AC">
        <w:rPr>
          <w:lang w:val="en-US"/>
        </w:rPr>
        <w:t xml:space="preserve">page speed </w:t>
      </w:r>
      <w:r w:rsidR="006E1744">
        <w:rPr>
          <w:lang w:val="en-US"/>
        </w:rPr>
        <w:t>or some other insight on any evaluable</w:t>
      </w:r>
      <w:r w:rsidR="009B03AC">
        <w:rPr>
          <w:lang w:val="en-US"/>
        </w:rPr>
        <w:t xml:space="preserve"> site, t</w:t>
      </w:r>
      <w:r w:rsidR="00FA5076">
        <w:rPr>
          <w:lang w:val="en-US"/>
        </w:rPr>
        <w:t>he database should be able to answer the</w:t>
      </w:r>
      <w:r w:rsidR="009B03AC">
        <w:rPr>
          <w:lang w:val="en-US"/>
        </w:rPr>
        <w:t>se questions</w:t>
      </w:r>
      <w:r w:rsidR="00FA5076">
        <w:rPr>
          <w:lang w:val="en-US"/>
        </w:rPr>
        <w:t>.</w:t>
      </w:r>
    </w:p>
    <w:p w14:paraId="7EBCCA65" w14:textId="7D0C217B" w:rsidR="00FA5076" w:rsidRDefault="00FA5076" w:rsidP="00FA5076">
      <w:pPr>
        <w:pStyle w:val="Heading3"/>
      </w:pPr>
      <w:r>
        <w:t>Not in scope</w:t>
      </w:r>
    </w:p>
    <w:p w14:paraId="556D7088" w14:textId="38D4AC72" w:rsidR="00FA5076" w:rsidRPr="00FA5076" w:rsidRDefault="00FA5076" w:rsidP="00FA5076">
      <w:pPr>
        <w:rPr>
          <w:lang w:val="en-US"/>
        </w:rPr>
      </w:pPr>
      <w:r>
        <w:rPr>
          <w:lang w:val="en-US"/>
        </w:rPr>
        <w:t>The solution is limited to the given input. No extend to accountancy or CRM (customer relation management).</w:t>
      </w:r>
    </w:p>
    <w:p w14:paraId="7333A2B4" w14:textId="2C23B5E7" w:rsidR="00A76CE1" w:rsidRDefault="00A76CE1" w:rsidP="006C5338">
      <w:pPr>
        <w:pStyle w:val="Heading3"/>
      </w:pPr>
      <w:r>
        <w:t>project success</w:t>
      </w:r>
    </w:p>
    <w:p w14:paraId="44C5D674" w14:textId="637CD8C4" w:rsidR="00FA5076" w:rsidRDefault="00FA5076" w:rsidP="00FA5076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entity relation model can be </w:t>
      </w:r>
      <w:r w:rsidR="00391261">
        <w:rPr>
          <w:lang w:val="en-US"/>
        </w:rPr>
        <w:t>understood</w:t>
      </w:r>
      <w:r>
        <w:rPr>
          <w:lang w:val="en-US"/>
        </w:rPr>
        <w:t xml:space="preserve"> by the </w:t>
      </w:r>
      <w:r w:rsidR="00283758">
        <w:rPr>
          <w:lang w:val="en-US"/>
        </w:rPr>
        <w:t>viewer</w:t>
      </w:r>
      <w:r>
        <w:rPr>
          <w:lang w:val="en-US"/>
        </w:rPr>
        <w:t>.</w:t>
      </w:r>
    </w:p>
    <w:p w14:paraId="710636CE" w14:textId="579686FF" w:rsidR="00A76CE1" w:rsidRPr="00FA5076" w:rsidRDefault="00FA5076" w:rsidP="00FA5076">
      <w:pPr>
        <w:pStyle w:val="ListParagraph"/>
        <w:numPr>
          <w:ilvl w:val="0"/>
          <w:numId w:val="22"/>
        </w:numPr>
        <w:rPr>
          <w:lang w:val="en-US"/>
        </w:rPr>
      </w:pPr>
      <w:r w:rsidRPr="00FA5076">
        <w:rPr>
          <w:lang w:val="en-US"/>
        </w:rPr>
        <w:t>The relational database gives answer to the given business questions.</w:t>
      </w:r>
    </w:p>
    <w:p w14:paraId="1B35960A" w14:textId="3D3F67C1" w:rsidR="00A76CE1" w:rsidRDefault="00A76CE1" w:rsidP="006C5338">
      <w:pPr>
        <w:pStyle w:val="Heading3"/>
      </w:pPr>
      <w:r>
        <w:t>project deliverables</w:t>
      </w:r>
    </w:p>
    <w:p w14:paraId="4A243DE7" w14:textId="57D3D4BA" w:rsidR="00554C42" w:rsidRPr="00554C42" w:rsidRDefault="00FA5076" w:rsidP="000071B1">
      <w:pPr>
        <w:rPr>
          <w:lang w:val="en-US"/>
        </w:rPr>
      </w:pPr>
      <w:r>
        <w:rPr>
          <w:lang w:val="en-US"/>
        </w:rPr>
        <w:t>On regular</w:t>
      </w:r>
      <w:r w:rsidR="00554C42">
        <w:rPr>
          <w:lang w:val="en-US"/>
        </w:rPr>
        <w:t xml:space="preserve"> </w:t>
      </w:r>
      <w:r>
        <w:rPr>
          <w:lang w:val="en-US"/>
        </w:rPr>
        <w:t>base this Specification ‘</w:t>
      </w:r>
      <w:proofErr w:type="spellStart"/>
      <w:r>
        <w:rPr>
          <w:lang w:val="en-US"/>
        </w:rPr>
        <w:t>lastenboek</w:t>
      </w:r>
      <w:proofErr w:type="spellEnd"/>
      <w:r>
        <w:rPr>
          <w:lang w:val="en-US"/>
        </w:rPr>
        <w:t xml:space="preserve">” will be updated on </w:t>
      </w:r>
      <w:proofErr w:type="spellStart"/>
      <w:r>
        <w:rPr>
          <w:lang w:val="en-US"/>
        </w:rPr>
        <w:t>Github</w:t>
      </w:r>
      <w:proofErr w:type="spellEnd"/>
      <w:r w:rsidR="000071B1">
        <w:rPr>
          <w:lang w:val="en-US"/>
        </w:rPr>
        <w:t>.</w:t>
      </w:r>
      <w:bookmarkStart w:id="9" w:name="_GoBack"/>
      <w:bookmarkEnd w:id="9"/>
    </w:p>
    <w:p w14:paraId="36906595" w14:textId="77777777" w:rsidR="007236E4" w:rsidRDefault="007236E4" w:rsidP="00B86652">
      <w:pPr>
        <w:rPr>
          <w:lang w:val="en-US"/>
        </w:rPr>
      </w:pPr>
    </w:p>
    <w:p w14:paraId="5BFAEB16" w14:textId="38035AA1" w:rsidR="00117205" w:rsidRDefault="0046398B" w:rsidP="006C5338">
      <w:pPr>
        <w:pStyle w:val="Heading2"/>
      </w:pPr>
      <w:bookmarkStart w:id="10" w:name="_Toc628860"/>
      <w:r>
        <w:rPr>
          <w:caps w:val="0"/>
        </w:rPr>
        <w:t>Real World</w:t>
      </w:r>
      <w:bookmarkEnd w:id="10"/>
    </w:p>
    <w:p w14:paraId="55A430AD" w14:textId="210FAFDA" w:rsidR="00117205" w:rsidRPr="00622A27" w:rsidRDefault="00F93EF3" w:rsidP="00622A27">
      <w:pPr>
        <w:shd w:val="clear" w:color="auto" w:fill="FFFFFF"/>
        <w:spacing w:before="180" w:after="180"/>
        <w:rPr>
          <w:rFonts w:eastAsia="Times New Roman" w:cs="Arial"/>
          <w:color w:val="2D3B45"/>
          <w:szCs w:val="20"/>
          <w:lang w:eastAsia="nl-BE"/>
        </w:rPr>
      </w:pPr>
      <w:r>
        <w:rPr>
          <w:rFonts w:eastAsia="Times New Roman" w:cs="Arial"/>
          <w:color w:val="2D3B45"/>
          <w:szCs w:val="20"/>
          <w:lang w:eastAsia="nl-BE"/>
        </w:rPr>
        <w:t>In het eerste semester he</w:t>
      </w:r>
      <w:r w:rsidR="00014350">
        <w:rPr>
          <w:rFonts w:eastAsia="Times New Roman" w:cs="Arial"/>
          <w:color w:val="2D3B45"/>
          <w:szCs w:val="20"/>
          <w:lang w:eastAsia="nl-BE"/>
        </w:rPr>
        <w:t xml:space="preserve">eft elke student Netwerkeconomie een website gemaakt voor het vak portfolio en communicatie. Natuurlijk zijn alle leerlingen binnen de opleiding collega’s, maar als het over </w:t>
      </w:r>
      <w:r w:rsidR="00F77460">
        <w:rPr>
          <w:rFonts w:eastAsia="Times New Roman" w:cs="Arial"/>
          <w:color w:val="2D3B45"/>
          <w:szCs w:val="20"/>
          <w:lang w:eastAsia="nl-BE"/>
        </w:rPr>
        <w:t xml:space="preserve">onze websites gaat kan u er van uit gaan dat we ergen concurrenten zijn. Vaak komt er documentatie over dezelfde onderwerpen </w:t>
      </w:r>
      <w:r w:rsidR="007E6BDD">
        <w:rPr>
          <w:rFonts w:eastAsia="Times New Roman" w:cs="Arial"/>
          <w:color w:val="2D3B45"/>
          <w:szCs w:val="20"/>
          <w:lang w:eastAsia="nl-BE"/>
        </w:rPr>
        <w:t xml:space="preserve">op verschillende websites van verschillende personen. Dit betekent dus dat een website bezoeker </w:t>
      </w:r>
      <w:r w:rsidR="006F411A">
        <w:rPr>
          <w:rFonts w:eastAsia="Times New Roman" w:cs="Arial"/>
          <w:color w:val="2D3B45"/>
          <w:szCs w:val="20"/>
          <w:lang w:eastAsia="nl-BE"/>
        </w:rPr>
        <w:t>die de ene site al heeft gezien waarschijnlijk niet meer naar de andere zal surfen. Ik was benieuwd</w:t>
      </w:r>
      <w:r w:rsidR="00E67B61">
        <w:rPr>
          <w:rFonts w:eastAsia="Times New Roman" w:cs="Arial"/>
          <w:color w:val="2D3B45"/>
          <w:szCs w:val="20"/>
          <w:lang w:eastAsia="nl-BE"/>
        </w:rPr>
        <w:t xml:space="preserve">, en heb de pagina-snelheid van elke website van iedere persoon uit de opleiding Netwerkeconomie </w:t>
      </w:r>
      <w:r w:rsidR="004F4ECA">
        <w:rPr>
          <w:rFonts w:eastAsia="Times New Roman" w:cs="Arial"/>
          <w:color w:val="2D3B45"/>
          <w:szCs w:val="20"/>
          <w:lang w:eastAsia="nl-BE"/>
        </w:rPr>
        <w:t xml:space="preserve">genoteerd om dit te vergelijken met de mijne. </w:t>
      </w:r>
    </w:p>
    <w:p w14:paraId="033F08E0" w14:textId="0AFD8F21" w:rsidR="00B86652" w:rsidRDefault="00FA5076" w:rsidP="006C5338">
      <w:pPr>
        <w:pStyle w:val="Heading2"/>
      </w:pPr>
      <w:bookmarkStart w:id="11" w:name="_Toc628861"/>
      <w:r>
        <w:lastRenderedPageBreak/>
        <w:t xml:space="preserve">Entity </w:t>
      </w:r>
      <w:r w:rsidR="0046398B">
        <w:t>R</w:t>
      </w:r>
      <w:r>
        <w:t>elation</w:t>
      </w:r>
      <w:r w:rsidR="00314C3B">
        <w:t>ship</w:t>
      </w:r>
      <w:r>
        <w:t xml:space="preserve"> </w:t>
      </w:r>
      <w:r w:rsidR="00117205">
        <w:t>model</w:t>
      </w:r>
      <w:r>
        <w:t xml:space="preserve"> (ER)</w:t>
      </w:r>
      <w:bookmarkEnd w:id="11"/>
    </w:p>
    <w:p w14:paraId="34688E08" w14:textId="682F9092" w:rsidR="0046398B" w:rsidRPr="0046398B" w:rsidRDefault="007B297C" w:rsidP="0046398B">
      <w:pPr>
        <w:pStyle w:val="Heading3"/>
      </w:pPr>
      <w:r>
        <w:t>the</w:t>
      </w:r>
      <w:r w:rsidR="0046398B">
        <w:t xml:space="preserve"> model</w:t>
      </w:r>
    </w:p>
    <w:p w14:paraId="455113A2" w14:textId="053CF898" w:rsidR="0046398B" w:rsidRDefault="000E08F8" w:rsidP="0046398B">
      <w:pPr>
        <w:keepNext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98EE0" wp14:editId="75DAB3C0">
            <wp:extent cx="5939790" cy="3155315"/>
            <wp:effectExtent l="0" t="0" r="3810" b="6985"/>
            <wp:docPr id="2" name="Picture 2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 1d 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94C7" w14:textId="10CAA66C" w:rsidR="0046398B" w:rsidRPr="0046398B" w:rsidRDefault="0046398B" w:rsidP="0046398B">
      <w:pPr>
        <w:pStyle w:val="Heading3"/>
      </w:pPr>
      <w:r w:rsidRPr="0046398B">
        <w:t>Description</w:t>
      </w:r>
      <w:r>
        <w:t xml:space="preserve"> of the ER</w:t>
      </w:r>
    </w:p>
    <w:p w14:paraId="11079A33" w14:textId="342F70F6" w:rsidR="0046398B" w:rsidRPr="007B297C" w:rsidRDefault="0046398B" w:rsidP="000D7626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 w:rsidRPr="007B297C">
        <w:rPr>
          <w:lang w:eastAsia="nl-NL"/>
        </w:rPr>
        <w:t xml:space="preserve">Een klant moet minstens 1 </w:t>
      </w:r>
      <w:r w:rsidR="00F20861">
        <w:rPr>
          <w:lang w:eastAsia="nl-NL"/>
        </w:rPr>
        <w:t>query</w:t>
      </w:r>
      <w:r w:rsidRPr="007B297C">
        <w:rPr>
          <w:lang w:eastAsia="nl-NL"/>
        </w:rPr>
        <w:t xml:space="preserve"> plaatsen. Een </w:t>
      </w:r>
      <w:r w:rsidR="00F20861">
        <w:rPr>
          <w:lang w:eastAsia="nl-NL"/>
        </w:rPr>
        <w:t>query</w:t>
      </w:r>
      <w:r w:rsidRPr="007B297C">
        <w:rPr>
          <w:lang w:eastAsia="nl-NL"/>
        </w:rPr>
        <w:t xml:space="preserve"> is op </w:t>
      </w:r>
      <w:r w:rsidR="00F20861">
        <w:rPr>
          <w:lang w:eastAsia="nl-NL"/>
        </w:rPr>
        <w:t xml:space="preserve">het </w:t>
      </w:r>
      <w:r w:rsidR="005823CB">
        <w:rPr>
          <w:lang w:eastAsia="nl-NL"/>
        </w:rPr>
        <w:t>IP-adres</w:t>
      </w:r>
      <w:r w:rsidRPr="007B297C">
        <w:rPr>
          <w:lang w:eastAsia="nl-NL"/>
        </w:rPr>
        <w:t xml:space="preserve"> van exact 1 klant.</w:t>
      </w:r>
    </w:p>
    <w:p w14:paraId="69DED010" w14:textId="35DD3A77" w:rsidR="0046398B" w:rsidRPr="007B297C" w:rsidRDefault="0046398B" w:rsidP="000D7626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 w:rsidRPr="007B297C">
        <w:rPr>
          <w:lang w:eastAsia="nl-NL"/>
        </w:rPr>
        <w:t xml:space="preserve">Een </w:t>
      </w:r>
      <w:r w:rsidR="00F20861">
        <w:rPr>
          <w:lang w:eastAsia="nl-NL"/>
        </w:rPr>
        <w:t>deze ene query</w:t>
      </w:r>
      <w:r w:rsidRPr="007B297C">
        <w:rPr>
          <w:lang w:eastAsia="nl-NL"/>
        </w:rPr>
        <w:t xml:space="preserve"> wordt </w:t>
      </w:r>
      <w:r w:rsidR="0069498F">
        <w:rPr>
          <w:lang w:eastAsia="nl-NL"/>
        </w:rPr>
        <w:t>verwerkt door drie verschillende tools</w:t>
      </w:r>
      <w:r w:rsidRPr="007B297C">
        <w:rPr>
          <w:lang w:eastAsia="nl-NL"/>
        </w:rPr>
        <w:t>.</w:t>
      </w:r>
    </w:p>
    <w:p w14:paraId="11B185AD" w14:textId="50DA302D" w:rsidR="0046398B" w:rsidRPr="007B297C" w:rsidRDefault="004809AE" w:rsidP="000D7626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De drie tools verwerken het resultaat tot een bepaald getal. </w:t>
      </w:r>
    </w:p>
    <w:p w14:paraId="42D7EBB2" w14:textId="3F79AF8C" w:rsidR="0046398B" w:rsidRPr="007B297C" w:rsidRDefault="000E08F8" w:rsidP="000D7626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 xml:space="preserve">Een eenheid wordt toegekend aan het resultaat </w:t>
      </w:r>
      <w:r w:rsidR="002706C2">
        <w:rPr>
          <w:lang w:eastAsia="nl-NL"/>
        </w:rPr>
        <w:t>aangezien de drie tools verschillende meeteenheden hanteren.</w:t>
      </w:r>
    </w:p>
    <w:p w14:paraId="7C7B1531" w14:textId="797D6960" w:rsidR="0046398B" w:rsidRDefault="002706C2" w:rsidP="0046398B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>Commentaa</w:t>
      </w:r>
      <w:r w:rsidR="005823CB">
        <w:rPr>
          <w:lang w:eastAsia="nl-NL"/>
        </w:rPr>
        <w:t>r kan ook handmatig of automatisch opgeslagen worden in verband met desbetreffend resultaat.</w:t>
      </w:r>
    </w:p>
    <w:p w14:paraId="5B40830E" w14:textId="2D30648B" w:rsidR="005823CB" w:rsidRPr="005823CB" w:rsidRDefault="005823CB" w:rsidP="0046398B">
      <w:pPr>
        <w:pStyle w:val="ListParagraph"/>
        <w:numPr>
          <w:ilvl w:val="0"/>
          <w:numId w:val="24"/>
        </w:numPr>
        <w:ind w:left="360"/>
        <w:rPr>
          <w:lang w:eastAsia="nl-NL"/>
        </w:rPr>
      </w:pPr>
      <w:r>
        <w:rPr>
          <w:lang w:eastAsia="nl-NL"/>
        </w:rPr>
        <w:t>Verder wordt ook een datum toege</w:t>
      </w:r>
      <w:r w:rsidR="005402B0">
        <w:rPr>
          <w:lang w:eastAsia="nl-NL"/>
        </w:rPr>
        <w:t>voegd op het moment van de query.</w:t>
      </w:r>
    </w:p>
    <w:p w14:paraId="7D4CBF99" w14:textId="410A10FE" w:rsidR="00B86652" w:rsidRDefault="00117205" w:rsidP="006C5338">
      <w:pPr>
        <w:pStyle w:val="Heading2"/>
      </w:pPr>
      <w:bookmarkStart w:id="12" w:name="_Toc628862"/>
      <w:r>
        <w:t xml:space="preserve">Entitty </w:t>
      </w:r>
      <w:r w:rsidR="0046398B">
        <w:t>R</w:t>
      </w:r>
      <w:r>
        <w:t>elation</w:t>
      </w:r>
      <w:r w:rsidR="0046398B">
        <w:t>ship</w:t>
      </w:r>
      <w:r>
        <w:t xml:space="preserve"> diagram</w:t>
      </w:r>
      <w:r w:rsidR="0046398B">
        <w:t xml:space="preserve"> (ERD)</w:t>
      </w:r>
      <w:bookmarkEnd w:id="12"/>
    </w:p>
    <w:p w14:paraId="4C985BD4" w14:textId="64183C75" w:rsidR="006C447D" w:rsidRPr="006C447D" w:rsidRDefault="00B36D56" w:rsidP="006C44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D436BD" wp14:editId="42FF2023">
            <wp:extent cx="5939790" cy="1241425"/>
            <wp:effectExtent l="0" t="0" r="3810" b="0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 1d ER nr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0BC8" w14:textId="48F37686" w:rsidR="00B86652" w:rsidRDefault="00B86652" w:rsidP="00B86652">
      <w:pPr>
        <w:rPr>
          <w:lang w:val="en-US"/>
        </w:rPr>
      </w:pPr>
    </w:p>
    <w:p w14:paraId="3F202D89" w14:textId="33D1C0E9" w:rsidR="00B86652" w:rsidRDefault="00B86652" w:rsidP="00B86652">
      <w:pPr>
        <w:rPr>
          <w:lang w:val="en-US"/>
        </w:rPr>
      </w:pPr>
    </w:p>
    <w:p w14:paraId="19FCA7BD" w14:textId="742F2B43" w:rsidR="00B37955" w:rsidRDefault="008579C6" w:rsidP="008579C6">
      <w:pPr>
        <w:pStyle w:val="Heading1"/>
      </w:pPr>
      <w:bookmarkStart w:id="13" w:name="_Toc628863"/>
      <w:r>
        <w:t>Technical documentation</w:t>
      </w:r>
      <w:bookmarkEnd w:id="13"/>
    </w:p>
    <w:p w14:paraId="4FF9722F" w14:textId="77777777" w:rsidR="00823CDA" w:rsidRPr="005C4400" w:rsidRDefault="00823CDA" w:rsidP="009A1C7A">
      <w:pPr>
        <w:rPr>
          <w:lang w:val="en-US"/>
        </w:rPr>
      </w:pPr>
    </w:p>
    <w:p w14:paraId="70048607" w14:textId="4C51FC11" w:rsidR="00782830" w:rsidRDefault="00DC3A9A" w:rsidP="009A1C7A">
      <w:pPr>
        <w:rPr>
          <w:lang w:val="en-US"/>
        </w:rPr>
      </w:pPr>
      <w:hyperlink r:id="rId13" w:history="1">
        <w:r w:rsidRPr="00AE645A">
          <w:rPr>
            <w:rStyle w:val="Hyperlink"/>
            <w:lang w:val="en-US"/>
          </w:rPr>
          <w:t>https://www.conceptdraw.com/How-To-Guide/erd-symbols-and-meanings</w:t>
        </w:r>
      </w:hyperlink>
    </w:p>
    <w:p w14:paraId="5A256AE8" w14:textId="09C5B23C" w:rsidR="00DC3A9A" w:rsidRDefault="00976AD5" w:rsidP="009A1C7A">
      <w:pPr>
        <w:rPr>
          <w:lang w:val="en-US"/>
        </w:rPr>
      </w:pPr>
      <w:hyperlink r:id="rId14" w:history="1">
        <w:r w:rsidRPr="00AE645A">
          <w:rPr>
            <w:rStyle w:val="Hyperlink"/>
            <w:lang w:val="en-US"/>
          </w:rPr>
          <w:t>https://www.frankwatching.com/archive/2019/02/07/seo-deze-10-tools-zijn-het-proberen-waard/</w:t>
        </w:r>
      </w:hyperlink>
    </w:p>
    <w:p w14:paraId="795E4CB7" w14:textId="77777777" w:rsidR="00976AD5" w:rsidRPr="005C4400" w:rsidRDefault="00976AD5" w:rsidP="009A1C7A">
      <w:pPr>
        <w:rPr>
          <w:lang w:val="en-US"/>
        </w:rPr>
      </w:pPr>
    </w:p>
    <w:sectPr w:rsidR="00976AD5" w:rsidRPr="005C4400" w:rsidSect="000708E5">
      <w:headerReference w:type="default" r:id="rId15"/>
      <w:footerReference w:type="even" r:id="rId16"/>
      <w:footerReference w:type="default" r:id="rId17"/>
      <w:pgSz w:w="11906" w:h="16838" w:code="9"/>
      <w:pgMar w:top="1701" w:right="1418" w:bottom="1559" w:left="113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4274C" w14:textId="77777777" w:rsidR="007E7AFA" w:rsidRDefault="007E7AFA" w:rsidP="00DE0950">
      <w:pPr>
        <w:spacing w:after="0"/>
      </w:pPr>
      <w:r>
        <w:separator/>
      </w:r>
    </w:p>
  </w:endnote>
  <w:endnote w:type="continuationSeparator" w:id="0">
    <w:p w14:paraId="3D663F35" w14:textId="77777777" w:rsidR="007E7AFA" w:rsidRDefault="007E7AFA" w:rsidP="00DE0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67352" w14:textId="77777777" w:rsidR="00015478" w:rsidRPr="00274F9E" w:rsidRDefault="00015478" w:rsidP="00274F9E">
    <w:pPr>
      <w:pStyle w:val="Footer"/>
    </w:pPr>
    <w:r w:rsidRPr="00274F9E">
      <w:t>Opleiding I Howest I 2015-2016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B92858" w14:paraId="5F9FAB74" w14:textId="77777777" w:rsidTr="00B92858">
      <w:trPr>
        <w:trHeight w:val="169"/>
        <w:jc w:val="right"/>
      </w:trPr>
      <w:tc>
        <w:tcPr>
          <w:tcW w:w="4795" w:type="dxa"/>
          <w:vAlign w:val="center"/>
        </w:tcPr>
        <w:p w14:paraId="5A71A99C" w14:textId="1C912AFD" w:rsidR="00B92858" w:rsidRDefault="000D0293" w:rsidP="000D0293">
          <w:pPr>
            <w:pStyle w:val="Header"/>
            <w:jc w:val="left"/>
            <w:rPr>
              <w:caps/>
              <w:color w:val="000000" w:themeColor="text1"/>
            </w:rPr>
          </w:pPr>
          <w:r>
            <w:rPr>
              <w:caps/>
              <w:noProof/>
              <w:color w:val="000000" w:themeColor="text1"/>
            </w:rPr>
            <w:drawing>
              <wp:inline distT="0" distB="0" distL="0" distR="0" wp14:anchorId="715C197A" wp14:editId="22A6A6BF">
                <wp:extent cx="1584960" cy="247335"/>
                <wp:effectExtent l="0" t="0" r="0" b="635"/>
                <wp:docPr id="34" name="Picture 20" descr="A picture containing clipart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K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719" cy="250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E594C">
            <w:rPr>
              <w:caps/>
              <w:color w:val="000000" w:themeColor="text1"/>
            </w:rPr>
            <w:t xml:space="preserve"> </w:t>
          </w:r>
        </w:p>
      </w:tc>
      <w:tc>
        <w:tcPr>
          <w:tcW w:w="250" w:type="pct"/>
          <w:shd w:val="clear" w:color="auto" w:fill="ED008D" w:themeFill="accent2"/>
          <w:vAlign w:val="center"/>
        </w:tcPr>
        <w:p w14:paraId="5584B850" w14:textId="77777777" w:rsidR="00B92858" w:rsidRDefault="00B92858">
          <w:pPr>
            <w:pStyle w:val="Footer"/>
            <w:jc w:val="center"/>
            <w:rPr>
              <w:color w:val="EBEBEB" w:themeColor="background1"/>
            </w:rPr>
          </w:pPr>
          <w:r>
            <w:rPr>
              <w:color w:val="EBEBEB" w:themeColor="background1"/>
            </w:rPr>
            <w:fldChar w:fldCharType="begin"/>
          </w:r>
          <w:r>
            <w:rPr>
              <w:color w:val="EBEBEB" w:themeColor="background1"/>
            </w:rPr>
            <w:instrText xml:space="preserve"> PAGE   \* MERGEFORMAT </w:instrText>
          </w:r>
          <w:r>
            <w:rPr>
              <w:color w:val="EBEBEB" w:themeColor="background1"/>
            </w:rPr>
            <w:fldChar w:fldCharType="separate"/>
          </w:r>
          <w:r w:rsidR="004F1AA0">
            <w:rPr>
              <w:noProof/>
              <w:color w:val="EBEBEB" w:themeColor="background1"/>
            </w:rPr>
            <w:t>1</w:t>
          </w:r>
          <w:r>
            <w:rPr>
              <w:noProof/>
              <w:color w:val="EBEBEB" w:themeColor="background1"/>
            </w:rPr>
            <w:fldChar w:fldCharType="end"/>
          </w:r>
        </w:p>
      </w:tc>
    </w:tr>
  </w:tbl>
  <w:p w14:paraId="0B816B8B" w14:textId="77777777" w:rsidR="00015478" w:rsidRPr="002E0F5D" w:rsidRDefault="00015478" w:rsidP="00B9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0AE66" w14:textId="77777777" w:rsidR="007E7AFA" w:rsidRDefault="007E7AFA" w:rsidP="00DE0950">
      <w:pPr>
        <w:spacing w:after="0"/>
      </w:pPr>
      <w:r>
        <w:separator/>
      </w:r>
    </w:p>
  </w:footnote>
  <w:footnote w:type="continuationSeparator" w:id="0">
    <w:p w14:paraId="046D3F14" w14:textId="77777777" w:rsidR="007E7AFA" w:rsidRDefault="007E7AFA" w:rsidP="00DE09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AE791" w14:textId="47D14370" w:rsidR="00015478" w:rsidRDefault="009A1C7A" w:rsidP="009A1C7A">
    <w:pPr>
      <w:pStyle w:val="Header"/>
    </w:pPr>
    <w:r>
      <w:rPr>
        <w:noProof/>
        <w:lang w:eastAsia="nl-BE"/>
      </w:rPr>
      <w:drawing>
        <wp:anchor distT="0" distB="0" distL="114300" distR="114300" simplePos="0" relativeHeight="251659264" behindDoc="0" locked="0" layoutInCell="1" allowOverlap="1" wp14:anchorId="388A5777" wp14:editId="56FC85C0">
          <wp:simplePos x="0" y="0"/>
          <wp:positionH relativeFrom="margin">
            <wp:align>left</wp:align>
          </wp:positionH>
          <wp:positionV relativeFrom="paragraph">
            <wp:posOffset>-168275</wp:posOffset>
          </wp:positionV>
          <wp:extent cx="1173480" cy="461252"/>
          <wp:effectExtent l="0" t="0" r="7620" b="0"/>
          <wp:wrapNone/>
          <wp:docPr id="33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owest-wedeveloppeop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3480" cy="461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2858">
      <w:t>Netwerkeconomie Kortrijk</w:t>
    </w:r>
    <w:r w:rsidR="007E594C">
      <w:br/>
      <w:t>Databases, Statistiek en netwerkmodellering</w:t>
    </w:r>
  </w:p>
  <w:p w14:paraId="1622776D" w14:textId="357A7955" w:rsidR="00B92858" w:rsidRDefault="00B92858" w:rsidP="009A1C7A">
    <w:pPr>
      <w:pStyle w:val="Header"/>
    </w:pPr>
    <w:r>
      <w:t>Academiejaar 201</w:t>
    </w:r>
    <w:r w:rsidR="00534EE6">
      <w:t>8</w:t>
    </w:r>
    <w:r>
      <w:t>-1</w:t>
    </w:r>
    <w:r w:rsidR="00534EE6">
      <w:t>9</w:t>
    </w:r>
    <w:r>
      <w:t xml:space="preserve"> </w:t>
    </w:r>
  </w:p>
  <w:p w14:paraId="368D72BB" w14:textId="77777777" w:rsidR="0046398B" w:rsidRPr="009A1C7A" w:rsidRDefault="0046398B" w:rsidP="009A1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FC0"/>
    <w:multiLevelType w:val="hybridMultilevel"/>
    <w:tmpl w:val="CBDAF41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93F"/>
    <w:multiLevelType w:val="hybridMultilevel"/>
    <w:tmpl w:val="E06C0BD4"/>
    <w:lvl w:ilvl="0" w:tplc="478C440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96C08"/>
    <w:multiLevelType w:val="multilevel"/>
    <w:tmpl w:val="0DA24C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D35B76"/>
    <w:multiLevelType w:val="hybridMultilevel"/>
    <w:tmpl w:val="EA4627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2583"/>
    <w:multiLevelType w:val="hybridMultilevel"/>
    <w:tmpl w:val="ADB6B8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A04D9"/>
    <w:multiLevelType w:val="hybridMultilevel"/>
    <w:tmpl w:val="543AAEC0"/>
    <w:lvl w:ilvl="0" w:tplc="94B2DFD4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57D51"/>
    <w:multiLevelType w:val="hybridMultilevel"/>
    <w:tmpl w:val="ADDC5B7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61E0B"/>
    <w:multiLevelType w:val="hybridMultilevel"/>
    <w:tmpl w:val="CFF0BC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F158D"/>
    <w:multiLevelType w:val="multilevel"/>
    <w:tmpl w:val="EA3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857B34"/>
    <w:multiLevelType w:val="hybridMultilevel"/>
    <w:tmpl w:val="19E607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53AE9"/>
    <w:multiLevelType w:val="hybridMultilevel"/>
    <w:tmpl w:val="32765F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20EDF"/>
    <w:multiLevelType w:val="multilevel"/>
    <w:tmpl w:val="18C6CFF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Kop41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pStyle w:val="Kop51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pStyle w:val="Kop61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pStyle w:val="Kop71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pStyle w:val="Kop81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pStyle w:val="Kop91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12" w15:restartNumberingAfterBreak="0">
    <w:nsid w:val="3BE16312"/>
    <w:multiLevelType w:val="hybridMultilevel"/>
    <w:tmpl w:val="09B01D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B4217"/>
    <w:multiLevelType w:val="multilevel"/>
    <w:tmpl w:val="87C2A520"/>
    <w:styleLink w:val="Howestlesdocumen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4" w15:restartNumberingAfterBreak="0">
    <w:nsid w:val="60DB076A"/>
    <w:multiLevelType w:val="hybridMultilevel"/>
    <w:tmpl w:val="DFF8ACC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45025"/>
    <w:multiLevelType w:val="hybridMultilevel"/>
    <w:tmpl w:val="05AC1208"/>
    <w:lvl w:ilvl="0" w:tplc="1EF4CDAC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23CFB"/>
    <w:multiLevelType w:val="multilevel"/>
    <w:tmpl w:val="776843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7967EA1"/>
    <w:multiLevelType w:val="hybridMultilevel"/>
    <w:tmpl w:val="6016BD9A"/>
    <w:lvl w:ilvl="0" w:tplc="697086E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336788"/>
    <w:multiLevelType w:val="hybridMultilevel"/>
    <w:tmpl w:val="CE5C4B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E92646"/>
    <w:multiLevelType w:val="hybridMultilevel"/>
    <w:tmpl w:val="FE9C31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0384E"/>
    <w:multiLevelType w:val="hybridMultilevel"/>
    <w:tmpl w:val="AE7C7144"/>
    <w:lvl w:ilvl="0" w:tplc="A912C8E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13"/>
  </w:num>
  <w:num w:numId="5">
    <w:abstractNumId w:val="16"/>
  </w:num>
  <w:num w:numId="6">
    <w:abstractNumId w:val="16"/>
  </w:num>
  <w:num w:numId="7">
    <w:abstractNumId w:val="1"/>
  </w:num>
  <w:num w:numId="8">
    <w:abstractNumId w:val="5"/>
  </w:num>
  <w:num w:numId="9">
    <w:abstractNumId w:val="18"/>
  </w:num>
  <w:num w:numId="10">
    <w:abstractNumId w:val="16"/>
  </w:num>
  <w:num w:numId="11">
    <w:abstractNumId w:val="16"/>
  </w:num>
  <w:num w:numId="12">
    <w:abstractNumId w:val="20"/>
  </w:num>
  <w:num w:numId="13">
    <w:abstractNumId w:val="12"/>
  </w:num>
  <w:num w:numId="14">
    <w:abstractNumId w:val="6"/>
  </w:num>
  <w:num w:numId="15">
    <w:abstractNumId w:val="14"/>
  </w:num>
  <w:num w:numId="16">
    <w:abstractNumId w:val="9"/>
  </w:num>
  <w:num w:numId="17">
    <w:abstractNumId w:val="7"/>
  </w:num>
  <w:num w:numId="18">
    <w:abstractNumId w:val="4"/>
  </w:num>
  <w:num w:numId="19">
    <w:abstractNumId w:val="10"/>
  </w:num>
  <w:num w:numId="20">
    <w:abstractNumId w:val="0"/>
  </w:num>
  <w:num w:numId="21">
    <w:abstractNumId w:val="2"/>
  </w:num>
  <w:num w:numId="22">
    <w:abstractNumId w:val="3"/>
  </w:num>
  <w:num w:numId="23">
    <w:abstractNumId w:val="8"/>
  </w:num>
  <w:num w:numId="24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0sDSzMDQ1sgCRSjpKwanFxZn5eSAFRrUAa5HukywAAAA="/>
  </w:docVars>
  <w:rsids>
    <w:rsidRoot w:val="001546D2"/>
    <w:rsid w:val="00005A76"/>
    <w:rsid w:val="000071B1"/>
    <w:rsid w:val="00014350"/>
    <w:rsid w:val="00015478"/>
    <w:rsid w:val="00024E93"/>
    <w:rsid w:val="000254A2"/>
    <w:rsid w:val="00030CA4"/>
    <w:rsid w:val="000363E6"/>
    <w:rsid w:val="000613D0"/>
    <w:rsid w:val="000656B4"/>
    <w:rsid w:val="0006789C"/>
    <w:rsid w:val="000708E5"/>
    <w:rsid w:val="000711F7"/>
    <w:rsid w:val="000718C3"/>
    <w:rsid w:val="000718CC"/>
    <w:rsid w:val="0007587F"/>
    <w:rsid w:val="00095445"/>
    <w:rsid w:val="000967F0"/>
    <w:rsid w:val="00097FB1"/>
    <w:rsid w:val="000A0A5D"/>
    <w:rsid w:val="000B234F"/>
    <w:rsid w:val="000C0CC2"/>
    <w:rsid w:val="000D00A1"/>
    <w:rsid w:val="000D0293"/>
    <w:rsid w:val="000D033C"/>
    <w:rsid w:val="000D278F"/>
    <w:rsid w:val="000D47B7"/>
    <w:rsid w:val="000D7626"/>
    <w:rsid w:val="000E08F8"/>
    <w:rsid w:val="000E1EF8"/>
    <w:rsid w:val="000F3BAB"/>
    <w:rsid w:val="0010793A"/>
    <w:rsid w:val="00107C5A"/>
    <w:rsid w:val="00112530"/>
    <w:rsid w:val="00113F00"/>
    <w:rsid w:val="001156AE"/>
    <w:rsid w:val="00115AC3"/>
    <w:rsid w:val="00117205"/>
    <w:rsid w:val="001405FB"/>
    <w:rsid w:val="0015112A"/>
    <w:rsid w:val="00153AD0"/>
    <w:rsid w:val="001546D2"/>
    <w:rsid w:val="00164AD4"/>
    <w:rsid w:val="0018349D"/>
    <w:rsid w:val="001872CB"/>
    <w:rsid w:val="00191B01"/>
    <w:rsid w:val="0019585E"/>
    <w:rsid w:val="001A0CA5"/>
    <w:rsid w:val="001A10E4"/>
    <w:rsid w:val="001A6A6A"/>
    <w:rsid w:val="001B3766"/>
    <w:rsid w:val="001B4ACC"/>
    <w:rsid w:val="001E0E52"/>
    <w:rsid w:val="001E0EE3"/>
    <w:rsid w:val="001E0F3F"/>
    <w:rsid w:val="001E64D6"/>
    <w:rsid w:val="001E7C1F"/>
    <w:rsid w:val="002022FB"/>
    <w:rsid w:val="00205045"/>
    <w:rsid w:val="0021088C"/>
    <w:rsid w:val="00214743"/>
    <w:rsid w:val="00217E11"/>
    <w:rsid w:val="00225CAD"/>
    <w:rsid w:val="00230063"/>
    <w:rsid w:val="002515B8"/>
    <w:rsid w:val="00251C06"/>
    <w:rsid w:val="002521C3"/>
    <w:rsid w:val="00263952"/>
    <w:rsid w:val="00265AE2"/>
    <w:rsid w:val="00266A55"/>
    <w:rsid w:val="002706C2"/>
    <w:rsid w:val="00270F41"/>
    <w:rsid w:val="00274F9E"/>
    <w:rsid w:val="00277A4A"/>
    <w:rsid w:val="00283758"/>
    <w:rsid w:val="00284E08"/>
    <w:rsid w:val="002A227A"/>
    <w:rsid w:val="002A2669"/>
    <w:rsid w:val="002B4765"/>
    <w:rsid w:val="002B50C2"/>
    <w:rsid w:val="002C2402"/>
    <w:rsid w:val="002C2468"/>
    <w:rsid w:val="002C30A7"/>
    <w:rsid w:val="002D3793"/>
    <w:rsid w:val="002E01E4"/>
    <w:rsid w:val="002E0B47"/>
    <w:rsid w:val="002E0F5D"/>
    <w:rsid w:val="002F3685"/>
    <w:rsid w:val="00310B35"/>
    <w:rsid w:val="00314C3B"/>
    <w:rsid w:val="0031670D"/>
    <w:rsid w:val="003255C9"/>
    <w:rsid w:val="003313ED"/>
    <w:rsid w:val="003436D3"/>
    <w:rsid w:val="003554CA"/>
    <w:rsid w:val="00361310"/>
    <w:rsid w:val="00365BD8"/>
    <w:rsid w:val="0037289D"/>
    <w:rsid w:val="00377540"/>
    <w:rsid w:val="00391261"/>
    <w:rsid w:val="00396DEB"/>
    <w:rsid w:val="0039738F"/>
    <w:rsid w:val="003B38C4"/>
    <w:rsid w:val="003C3834"/>
    <w:rsid w:val="003C3AC1"/>
    <w:rsid w:val="003D5414"/>
    <w:rsid w:val="003E53ED"/>
    <w:rsid w:val="003E6FEF"/>
    <w:rsid w:val="003E799F"/>
    <w:rsid w:val="003F5AE2"/>
    <w:rsid w:val="003F5D8A"/>
    <w:rsid w:val="00403FEC"/>
    <w:rsid w:val="00407588"/>
    <w:rsid w:val="00412A43"/>
    <w:rsid w:val="004131E6"/>
    <w:rsid w:val="00422A70"/>
    <w:rsid w:val="00453C37"/>
    <w:rsid w:val="0046398B"/>
    <w:rsid w:val="00465DDC"/>
    <w:rsid w:val="00471FF5"/>
    <w:rsid w:val="004809AE"/>
    <w:rsid w:val="00486455"/>
    <w:rsid w:val="004A63AD"/>
    <w:rsid w:val="004A6E25"/>
    <w:rsid w:val="004B169A"/>
    <w:rsid w:val="004D4872"/>
    <w:rsid w:val="004F1AA0"/>
    <w:rsid w:val="004F3565"/>
    <w:rsid w:val="004F4ECA"/>
    <w:rsid w:val="004F6F1F"/>
    <w:rsid w:val="00501713"/>
    <w:rsid w:val="00521E5B"/>
    <w:rsid w:val="00533C54"/>
    <w:rsid w:val="00534EE6"/>
    <w:rsid w:val="005402B0"/>
    <w:rsid w:val="005511CA"/>
    <w:rsid w:val="00554389"/>
    <w:rsid w:val="00554C42"/>
    <w:rsid w:val="00555D55"/>
    <w:rsid w:val="0056050F"/>
    <w:rsid w:val="00563F70"/>
    <w:rsid w:val="00572B77"/>
    <w:rsid w:val="0058216B"/>
    <w:rsid w:val="005823CB"/>
    <w:rsid w:val="00586422"/>
    <w:rsid w:val="0059425E"/>
    <w:rsid w:val="005944F8"/>
    <w:rsid w:val="005A0519"/>
    <w:rsid w:val="005A177B"/>
    <w:rsid w:val="005A2F53"/>
    <w:rsid w:val="005C0C58"/>
    <w:rsid w:val="005C2A88"/>
    <w:rsid w:val="005C381E"/>
    <w:rsid w:val="005C4400"/>
    <w:rsid w:val="005C5BD2"/>
    <w:rsid w:val="005C5D19"/>
    <w:rsid w:val="005D13CD"/>
    <w:rsid w:val="005D31C9"/>
    <w:rsid w:val="005E2D75"/>
    <w:rsid w:val="005E3E29"/>
    <w:rsid w:val="00602B4E"/>
    <w:rsid w:val="0062288D"/>
    <w:rsid w:val="00622A27"/>
    <w:rsid w:val="006241EF"/>
    <w:rsid w:val="006275E4"/>
    <w:rsid w:val="00631B67"/>
    <w:rsid w:val="00641A27"/>
    <w:rsid w:val="00653B1A"/>
    <w:rsid w:val="00660D68"/>
    <w:rsid w:val="006623CE"/>
    <w:rsid w:val="0066543D"/>
    <w:rsid w:val="0067291D"/>
    <w:rsid w:val="006729D4"/>
    <w:rsid w:val="00677E89"/>
    <w:rsid w:val="006907CD"/>
    <w:rsid w:val="0069498F"/>
    <w:rsid w:val="00696682"/>
    <w:rsid w:val="006A239D"/>
    <w:rsid w:val="006A324B"/>
    <w:rsid w:val="006A6168"/>
    <w:rsid w:val="006B2AD0"/>
    <w:rsid w:val="006B6822"/>
    <w:rsid w:val="006C25F7"/>
    <w:rsid w:val="006C447D"/>
    <w:rsid w:val="006C5338"/>
    <w:rsid w:val="006C5777"/>
    <w:rsid w:val="006C72B4"/>
    <w:rsid w:val="006D5B8E"/>
    <w:rsid w:val="006D7B92"/>
    <w:rsid w:val="006E0EAE"/>
    <w:rsid w:val="006E1744"/>
    <w:rsid w:val="006E5751"/>
    <w:rsid w:val="006F411A"/>
    <w:rsid w:val="00703F33"/>
    <w:rsid w:val="00707C53"/>
    <w:rsid w:val="00713B91"/>
    <w:rsid w:val="0072091E"/>
    <w:rsid w:val="007236E4"/>
    <w:rsid w:val="00723D89"/>
    <w:rsid w:val="0072780D"/>
    <w:rsid w:val="007340C0"/>
    <w:rsid w:val="007747FB"/>
    <w:rsid w:val="00782830"/>
    <w:rsid w:val="0079245A"/>
    <w:rsid w:val="00797AE9"/>
    <w:rsid w:val="007A0BC9"/>
    <w:rsid w:val="007B297C"/>
    <w:rsid w:val="007B5519"/>
    <w:rsid w:val="007B65AF"/>
    <w:rsid w:val="007C478C"/>
    <w:rsid w:val="007C5D68"/>
    <w:rsid w:val="007C73AE"/>
    <w:rsid w:val="007D48EC"/>
    <w:rsid w:val="007E5590"/>
    <w:rsid w:val="007E594C"/>
    <w:rsid w:val="007E6BDD"/>
    <w:rsid w:val="007E7AFA"/>
    <w:rsid w:val="007F2DD3"/>
    <w:rsid w:val="007F57DD"/>
    <w:rsid w:val="008005A0"/>
    <w:rsid w:val="008013E1"/>
    <w:rsid w:val="008113A0"/>
    <w:rsid w:val="0081575C"/>
    <w:rsid w:val="00820A70"/>
    <w:rsid w:val="0082115B"/>
    <w:rsid w:val="00821648"/>
    <w:rsid w:val="00822711"/>
    <w:rsid w:val="00823CDA"/>
    <w:rsid w:val="00832E1F"/>
    <w:rsid w:val="00840528"/>
    <w:rsid w:val="00846DA8"/>
    <w:rsid w:val="00852D75"/>
    <w:rsid w:val="008579C6"/>
    <w:rsid w:val="00867648"/>
    <w:rsid w:val="00873428"/>
    <w:rsid w:val="008825CC"/>
    <w:rsid w:val="008838CD"/>
    <w:rsid w:val="0089351B"/>
    <w:rsid w:val="008A54F5"/>
    <w:rsid w:val="008B2D4E"/>
    <w:rsid w:val="008C050E"/>
    <w:rsid w:val="008C6083"/>
    <w:rsid w:val="008C610E"/>
    <w:rsid w:val="008C710B"/>
    <w:rsid w:val="008D0FBC"/>
    <w:rsid w:val="008D4E88"/>
    <w:rsid w:val="008D6CB0"/>
    <w:rsid w:val="008E1FD3"/>
    <w:rsid w:val="008E250B"/>
    <w:rsid w:val="00912FD7"/>
    <w:rsid w:val="00915DE4"/>
    <w:rsid w:val="00924D9C"/>
    <w:rsid w:val="00943AEE"/>
    <w:rsid w:val="009510F3"/>
    <w:rsid w:val="009548BC"/>
    <w:rsid w:val="009606F0"/>
    <w:rsid w:val="009666DA"/>
    <w:rsid w:val="0097337E"/>
    <w:rsid w:val="00976AD5"/>
    <w:rsid w:val="00982367"/>
    <w:rsid w:val="00983058"/>
    <w:rsid w:val="0098420B"/>
    <w:rsid w:val="00986ED3"/>
    <w:rsid w:val="009A1C7A"/>
    <w:rsid w:val="009B03AC"/>
    <w:rsid w:val="009B0783"/>
    <w:rsid w:val="009B3F41"/>
    <w:rsid w:val="009C2980"/>
    <w:rsid w:val="009C6B7F"/>
    <w:rsid w:val="009D44F0"/>
    <w:rsid w:val="009D7943"/>
    <w:rsid w:val="009D7AAC"/>
    <w:rsid w:val="009E21B5"/>
    <w:rsid w:val="009F3A0C"/>
    <w:rsid w:val="00A033B5"/>
    <w:rsid w:val="00A10917"/>
    <w:rsid w:val="00A141CF"/>
    <w:rsid w:val="00A1712D"/>
    <w:rsid w:val="00A26304"/>
    <w:rsid w:val="00A36736"/>
    <w:rsid w:val="00A4699C"/>
    <w:rsid w:val="00A64F24"/>
    <w:rsid w:val="00A76CE1"/>
    <w:rsid w:val="00A7713E"/>
    <w:rsid w:val="00A8192C"/>
    <w:rsid w:val="00A90249"/>
    <w:rsid w:val="00AB645E"/>
    <w:rsid w:val="00AE1573"/>
    <w:rsid w:val="00B048E8"/>
    <w:rsid w:val="00B05EF7"/>
    <w:rsid w:val="00B11D91"/>
    <w:rsid w:val="00B16FB7"/>
    <w:rsid w:val="00B20626"/>
    <w:rsid w:val="00B21AD3"/>
    <w:rsid w:val="00B35526"/>
    <w:rsid w:val="00B365EA"/>
    <w:rsid w:val="00B36D56"/>
    <w:rsid w:val="00B37955"/>
    <w:rsid w:val="00B44E7D"/>
    <w:rsid w:val="00B72577"/>
    <w:rsid w:val="00B82BBB"/>
    <w:rsid w:val="00B859BE"/>
    <w:rsid w:val="00B86652"/>
    <w:rsid w:val="00B92858"/>
    <w:rsid w:val="00BA6519"/>
    <w:rsid w:val="00BA7170"/>
    <w:rsid w:val="00BB3ED9"/>
    <w:rsid w:val="00C21E44"/>
    <w:rsid w:val="00C33EF9"/>
    <w:rsid w:val="00C47DF7"/>
    <w:rsid w:val="00C53D17"/>
    <w:rsid w:val="00C56ADD"/>
    <w:rsid w:val="00C63BE1"/>
    <w:rsid w:val="00C64006"/>
    <w:rsid w:val="00C6531C"/>
    <w:rsid w:val="00C86274"/>
    <w:rsid w:val="00C92E9A"/>
    <w:rsid w:val="00CA711C"/>
    <w:rsid w:val="00CA7637"/>
    <w:rsid w:val="00CC00D6"/>
    <w:rsid w:val="00CC24C5"/>
    <w:rsid w:val="00CD37D7"/>
    <w:rsid w:val="00CD6F1F"/>
    <w:rsid w:val="00CE0F18"/>
    <w:rsid w:val="00CF13D1"/>
    <w:rsid w:val="00CF2453"/>
    <w:rsid w:val="00CF322C"/>
    <w:rsid w:val="00CF4C61"/>
    <w:rsid w:val="00CF6718"/>
    <w:rsid w:val="00D057A4"/>
    <w:rsid w:val="00D07473"/>
    <w:rsid w:val="00D17971"/>
    <w:rsid w:val="00D21540"/>
    <w:rsid w:val="00D2175E"/>
    <w:rsid w:val="00D22164"/>
    <w:rsid w:val="00D34FC4"/>
    <w:rsid w:val="00D40FAF"/>
    <w:rsid w:val="00D464A9"/>
    <w:rsid w:val="00D66457"/>
    <w:rsid w:val="00D67CC0"/>
    <w:rsid w:val="00D750F3"/>
    <w:rsid w:val="00D95AC8"/>
    <w:rsid w:val="00DA14B6"/>
    <w:rsid w:val="00DC3A9A"/>
    <w:rsid w:val="00DD2031"/>
    <w:rsid w:val="00DE07B6"/>
    <w:rsid w:val="00DE0950"/>
    <w:rsid w:val="00E001AA"/>
    <w:rsid w:val="00E06CB3"/>
    <w:rsid w:val="00E06CC0"/>
    <w:rsid w:val="00E10EEE"/>
    <w:rsid w:val="00E15B8F"/>
    <w:rsid w:val="00E15B92"/>
    <w:rsid w:val="00E16CBE"/>
    <w:rsid w:val="00E179D0"/>
    <w:rsid w:val="00E25152"/>
    <w:rsid w:val="00E27B33"/>
    <w:rsid w:val="00E32409"/>
    <w:rsid w:val="00E379AC"/>
    <w:rsid w:val="00E40A22"/>
    <w:rsid w:val="00E458C1"/>
    <w:rsid w:val="00E47D22"/>
    <w:rsid w:val="00E53FFB"/>
    <w:rsid w:val="00E56D0A"/>
    <w:rsid w:val="00E62881"/>
    <w:rsid w:val="00E67B61"/>
    <w:rsid w:val="00E86F74"/>
    <w:rsid w:val="00E939AD"/>
    <w:rsid w:val="00EB5891"/>
    <w:rsid w:val="00EB688C"/>
    <w:rsid w:val="00EC52CD"/>
    <w:rsid w:val="00ED00A7"/>
    <w:rsid w:val="00EE3132"/>
    <w:rsid w:val="00EE78D2"/>
    <w:rsid w:val="00EF07C2"/>
    <w:rsid w:val="00EF2D0D"/>
    <w:rsid w:val="00F12536"/>
    <w:rsid w:val="00F12E44"/>
    <w:rsid w:val="00F14AA8"/>
    <w:rsid w:val="00F20861"/>
    <w:rsid w:val="00F2448F"/>
    <w:rsid w:val="00F27F2A"/>
    <w:rsid w:val="00F32DE1"/>
    <w:rsid w:val="00F36A7B"/>
    <w:rsid w:val="00F37A07"/>
    <w:rsid w:val="00F41874"/>
    <w:rsid w:val="00F6326C"/>
    <w:rsid w:val="00F63C62"/>
    <w:rsid w:val="00F65431"/>
    <w:rsid w:val="00F66AC1"/>
    <w:rsid w:val="00F67456"/>
    <w:rsid w:val="00F713F2"/>
    <w:rsid w:val="00F77460"/>
    <w:rsid w:val="00F8381C"/>
    <w:rsid w:val="00F91C11"/>
    <w:rsid w:val="00F93EF3"/>
    <w:rsid w:val="00FA3EC1"/>
    <w:rsid w:val="00FA5076"/>
    <w:rsid w:val="00FC3EFB"/>
    <w:rsid w:val="00FD2132"/>
    <w:rsid w:val="00FD4C57"/>
    <w:rsid w:val="00FD6C38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E6AAB7C"/>
  <w15:chartTrackingRefBased/>
  <w15:docId w15:val="{4B832C1E-BF58-488E-8DA7-ED396D1F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94C"/>
    <w:pPr>
      <w:spacing w:after="120" w:line="240" w:lineRule="auto"/>
    </w:pPr>
    <w:rPr>
      <w:rFonts w:ascii="Arial" w:eastAsiaTheme="minorEastAsia" w:hAnsi="Arial"/>
      <w:sz w:val="20"/>
      <w:szCs w:val="24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94C"/>
    <w:pPr>
      <w:keepNext/>
      <w:widowControl w:val="0"/>
      <w:numPr>
        <w:numId w:val="5"/>
      </w:numPr>
      <w:shd w:val="clear" w:color="auto" w:fill="ED008D" w:themeFill="accent2"/>
      <w:outlineLvl w:val="0"/>
    </w:pPr>
    <w:rPr>
      <w:rFonts w:asciiTheme="majorHAnsi" w:eastAsiaTheme="minorHAnsi" w:hAnsiTheme="majorHAnsi"/>
      <w:caps/>
      <w:color w:val="FFFFFF" w:themeColor="background2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94C"/>
    <w:pPr>
      <w:keepNext/>
      <w:numPr>
        <w:ilvl w:val="1"/>
        <w:numId w:val="5"/>
      </w:numPr>
      <w:pBdr>
        <w:bottom w:val="single" w:sz="2" w:space="2" w:color="auto"/>
      </w:pBdr>
      <w:outlineLvl w:val="1"/>
    </w:pPr>
    <w:rPr>
      <w:rFonts w:asciiTheme="majorHAnsi" w:hAnsiTheme="majorHAnsi"/>
      <w:cap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594C"/>
    <w:pPr>
      <w:keepNext/>
      <w:numPr>
        <w:ilvl w:val="2"/>
        <w:numId w:val="5"/>
      </w:numPr>
      <w:outlineLvl w:val="2"/>
    </w:pPr>
    <w:rPr>
      <w:rFonts w:asciiTheme="majorHAnsi" w:hAnsiTheme="majorHAnsi"/>
      <w:caps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7E594C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94C"/>
    <w:rPr>
      <w:rFonts w:asciiTheme="majorHAnsi" w:hAnsiTheme="majorHAnsi"/>
      <w:caps/>
      <w:color w:val="FFFFFF" w:themeColor="background2"/>
      <w:sz w:val="24"/>
      <w:szCs w:val="28"/>
      <w:shd w:val="clear" w:color="auto" w:fill="ED008D" w:themeFill="accent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E594C"/>
    <w:rPr>
      <w:rFonts w:asciiTheme="majorHAnsi" w:eastAsiaTheme="minorEastAsia" w:hAnsiTheme="majorHAnsi"/>
      <w:caps/>
      <w:sz w:val="20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E594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4C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7E594C"/>
    <w:pPr>
      <w:numPr>
        <w:numId w:val="2"/>
      </w:numPr>
      <w:ind w:left="357" w:hanging="357"/>
      <w:contextualSpacing/>
    </w:pPr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594C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qFormat/>
    <w:rsid w:val="007E594C"/>
    <w:pPr>
      <w:tabs>
        <w:tab w:val="center" w:pos="4536"/>
        <w:tab w:val="right" w:pos="9072"/>
      </w:tabs>
      <w:spacing w:after="0"/>
      <w:jc w:val="right"/>
    </w:pPr>
    <w:rPr>
      <w:color w:val="595959" w:themeColor="text1" w:themeTint="A6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E594C"/>
    <w:rPr>
      <w:rFonts w:ascii="Arial" w:eastAsiaTheme="minorEastAsia" w:hAnsi="Arial"/>
      <w:color w:val="595959" w:themeColor="text1" w:themeTint="A6"/>
      <w:sz w:val="16"/>
      <w:szCs w:val="16"/>
      <w:lang w:val="nl-BE"/>
    </w:rPr>
  </w:style>
  <w:style w:type="paragraph" w:styleId="Footer">
    <w:name w:val="footer"/>
    <w:basedOn w:val="Normal"/>
    <w:link w:val="FooterChar"/>
    <w:uiPriority w:val="99"/>
    <w:unhideWhenUsed/>
    <w:qFormat/>
    <w:rsid w:val="007E594C"/>
    <w:pPr>
      <w:tabs>
        <w:tab w:val="left" w:pos="468"/>
        <w:tab w:val="center" w:pos="4536"/>
        <w:tab w:val="right" w:pos="9072"/>
      </w:tabs>
      <w:spacing w:before="480" w:after="0"/>
    </w:pPr>
    <w:rPr>
      <w:rFonts w:cs="Times New Roman"/>
      <w:color w:val="595959" w:themeColor="text1" w:themeTint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E594C"/>
    <w:rPr>
      <w:rFonts w:ascii="Arial" w:eastAsiaTheme="minorEastAsia" w:hAnsi="Arial" w:cs="Times New Roman"/>
      <w:color w:val="595959" w:themeColor="text1" w:themeTint="A6"/>
      <w:sz w:val="16"/>
      <w:szCs w:val="16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7E594C"/>
    <w:pPr>
      <w:spacing w:before="480" w:after="480"/>
      <w:ind w:left="567" w:right="567"/>
    </w:pPr>
    <w:rPr>
      <w:i/>
      <w:iCs/>
      <w:color w:val="44C8F5" w:themeColor="text2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7E594C"/>
    <w:rPr>
      <w:rFonts w:ascii="Arial" w:eastAsiaTheme="minorEastAsia" w:hAnsi="Arial"/>
      <w:i/>
      <w:iCs/>
      <w:color w:val="44C8F5" w:themeColor="text2"/>
      <w:sz w:val="28"/>
      <w:szCs w:val="24"/>
      <w:lang w:val="nl-BE"/>
    </w:rPr>
  </w:style>
  <w:style w:type="character" w:customStyle="1" w:styleId="apple-converted-space">
    <w:name w:val="apple-converted-space"/>
    <w:basedOn w:val="DefaultParagraphFont"/>
    <w:rsid w:val="007E594C"/>
  </w:style>
  <w:style w:type="paragraph" w:styleId="CommentText">
    <w:name w:val="annotation text"/>
    <w:basedOn w:val="Normal"/>
    <w:link w:val="CommentTextChar"/>
    <w:uiPriority w:val="99"/>
    <w:semiHidden/>
    <w:unhideWhenUsed/>
    <w:rsid w:val="007E594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paragraph" w:customStyle="1" w:styleId="Inleidingopsomming">
    <w:name w:val="Inleiding opsomming"/>
    <w:basedOn w:val="Normal"/>
    <w:link w:val="InleidingopsommingChar"/>
    <w:rsid w:val="007E594C"/>
    <w:rPr>
      <w:szCs w:val="16"/>
    </w:rPr>
  </w:style>
  <w:style w:type="paragraph" w:customStyle="1" w:styleId="Numberedlist">
    <w:name w:val="Numbered list"/>
    <w:basedOn w:val="ListParagraph"/>
    <w:next w:val="Normal"/>
    <w:link w:val="NumberedlistChar"/>
    <w:qFormat/>
    <w:rsid w:val="007E594C"/>
    <w:pPr>
      <w:numPr>
        <w:numId w:val="1"/>
      </w:numPr>
      <w:ind w:left="357" w:hanging="357"/>
    </w:pPr>
  </w:style>
  <w:style w:type="character" w:customStyle="1" w:styleId="InleidingopsommingChar">
    <w:name w:val="Inleiding opsomming Char"/>
    <w:basedOn w:val="DefaultParagraphFont"/>
    <w:link w:val="Inleidingopsomming"/>
    <w:rsid w:val="007E594C"/>
    <w:rPr>
      <w:rFonts w:ascii="Arial" w:eastAsiaTheme="minorEastAsia" w:hAnsi="Arial"/>
      <w:sz w:val="20"/>
      <w:szCs w:val="16"/>
      <w:lang w:val="nl-BE"/>
    </w:rPr>
  </w:style>
  <w:style w:type="paragraph" w:styleId="Caption">
    <w:name w:val="caption"/>
    <w:next w:val="Normal"/>
    <w:link w:val="CaptionChar"/>
    <w:uiPriority w:val="35"/>
    <w:unhideWhenUsed/>
    <w:qFormat/>
    <w:rsid w:val="007E594C"/>
    <w:pPr>
      <w:spacing w:after="240" w:line="240" w:lineRule="auto"/>
    </w:pPr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94C"/>
    <w:rPr>
      <w:rFonts w:ascii="Arial" w:eastAsiaTheme="minorEastAsia" w:hAnsi="Arial"/>
      <w:b/>
      <w:bCs/>
      <w:sz w:val="20"/>
      <w:szCs w:val="24"/>
      <w:lang w:val="nl-BE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7E594C"/>
    <w:rPr>
      <w:rFonts w:ascii="Arial" w:eastAsiaTheme="minorEastAsia" w:hAnsi="Arial"/>
      <w:sz w:val="20"/>
      <w:szCs w:val="16"/>
      <w:lang w:val="nl-BE"/>
    </w:rPr>
  </w:style>
  <w:style w:type="character" w:customStyle="1" w:styleId="NumberedlistChar">
    <w:name w:val="Numbered list Char"/>
    <w:basedOn w:val="ListParagraphChar"/>
    <w:link w:val="Numberedlist"/>
    <w:rsid w:val="007E594C"/>
    <w:rPr>
      <w:rFonts w:ascii="Arial" w:eastAsiaTheme="minorEastAsia" w:hAnsi="Arial"/>
      <w:sz w:val="20"/>
      <w:szCs w:val="16"/>
      <w:lang w:val="nl-BE"/>
    </w:rPr>
  </w:style>
  <w:style w:type="paragraph" w:customStyle="1" w:styleId="bijschriftrechtsnaastafbeelding">
    <w:name w:val="bijschrift rechts naast afbeelding"/>
    <w:next w:val="Normal"/>
    <w:link w:val="bijschriftrechtsnaastafbeeldingChar"/>
    <w:rsid w:val="007E594C"/>
    <w:pPr>
      <w:pBdr>
        <w:left w:val="single" w:sz="4" w:space="7" w:color="44C8F5" w:themeColor="text2"/>
      </w:pBdr>
      <w:spacing w:after="360" w:line="276" w:lineRule="auto"/>
    </w:pPr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character" w:customStyle="1" w:styleId="CaptionChar">
    <w:name w:val="Caption Char"/>
    <w:basedOn w:val="DefaultParagraphFont"/>
    <w:link w:val="Caption"/>
    <w:uiPriority w:val="35"/>
    <w:rsid w:val="007E594C"/>
    <w:rPr>
      <w:rFonts w:ascii="Calibri" w:eastAsia="Times New Roman" w:hAnsi="Calibri" w:cs="Tahoma"/>
      <w:i/>
      <w:iCs/>
      <w:color w:val="44C8F5" w:themeColor="text2"/>
      <w:sz w:val="18"/>
      <w:szCs w:val="18"/>
      <w:lang w:val="nl-BE" w:eastAsia="nl-NL"/>
    </w:rPr>
  </w:style>
  <w:style w:type="character" w:customStyle="1" w:styleId="bijschriftrechtsnaastafbeeldingChar">
    <w:name w:val="bijschrift rechts naast afbeelding Char"/>
    <w:basedOn w:val="CaptionChar"/>
    <w:link w:val="bijschriftrechtsnaastafbeelding"/>
    <w:rsid w:val="007E594C"/>
    <w:rPr>
      <w:rFonts w:ascii="Calibri" w:eastAsia="Times New Roman" w:hAnsi="Calibri" w:cs="Tahoma"/>
      <w:i/>
      <w:iCs/>
      <w:noProof/>
      <w:color w:val="44C8F5" w:themeColor="text2"/>
      <w:sz w:val="18"/>
      <w:szCs w:val="18"/>
      <w:lang w:val="nl-NL" w:eastAsia="nl-NL"/>
    </w:rPr>
  </w:style>
  <w:style w:type="paragraph" w:customStyle="1" w:styleId="introlist">
    <w:name w:val="intro list"/>
    <w:basedOn w:val="Normal"/>
    <w:link w:val="introlistChar"/>
    <w:qFormat/>
    <w:rsid w:val="007E594C"/>
    <w:rPr>
      <w:b/>
    </w:rPr>
  </w:style>
  <w:style w:type="character" w:customStyle="1" w:styleId="introlistChar">
    <w:name w:val="intro list Char"/>
    <w:basedOn w:val="InleidingopsommingChar"/>
    <w:link w:val="introlist"/>
    <w:rsid w:val="007E594C"/>
    <w:rPr>
      <w:rFonts w:ascii="Arial" w:eastAsiaTheme="minorEastAsia" w:hAnsi="Arial"/>
      <w:b/>
      <w:sz w:val="20"/>
      <w:szCs w:val="24"/>
      <w:lang w:val="nl-BE"/>
    </w:rPr>
  </w:style>
  <w:style w:type="paragraph" w:customStyle="1" w:styleId="Stijlvoorblad">
    <w:name w:val="Stijl voorblad"/>
    <w:basedOn w:val="Normal"/>
    <w:link w:val="StijlvoorbladChar"/>
    <w:rsid w:val="007E594C"/>
    <w:pPr>
      <w:keepNext/>
      <w:pageBreakBefore/>
      <w:widowControl w:val="0"/>
      <w:shd w:val="clear" w:color="auto" w:fill="ED008D" w:themeFill="accent2"/>
      <w:ind w:left="680" w:hanging="680"/>
      <w:outlineLvl w:val="0"/>
    </w:pPr>
    <w:rPr>
      <w:rFonts w:asciiTheme="majorHAnsi" w:eastAsiaTheme="minorHAnsi" w:hAnsiTheme="majorHAnsi"/>
      <w:caps/>
      <w:color w:val="FFFFFF" w:themeColor="background2"/>
      <w:spacing w:val="-14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E594C"/>
    <w:rPr>
      <w:color w:val="808080"/>
    </w:rPr>
  </w:style>
  <w:style w:type="character" w:customStyle="1" w:styleId="StijlvoorbladChar">
    <w:name w:val="Stijl voorblad Char"/>
    <w:basedOn w:val="DefaultParagraphFont"/>
    <w:link w:val="Stijlvoorblad"/>
    <w:rsid w:val="007E594C"/>
    <w:rPr>
      <w:rFonts w:asciiTheme="majorHAnsi" w:hAnsiTheme="majorHAnsi"/>
      <w:caps/>
      <w:color w:val="FFFFFF" w:themeColor="background2"/>
      <w:spacing w:val="-14"/>
      <w:sz w:val="28"/>
      <w:szCs w:val="28"/>
      <w:shd w:val="clear" w:color="auto" w:fill="ED008D" w:themeFill="accent2"/>
      <w:lang w:val="nl-BE"/>
    </w:rPr>
  </w:style>
  <w:style w:type="paragraph" w:customStyle="1" w:styleId="Kop41">
    <w:name w:val="Kop 41"/>
    <w:basedOn w:val="Normal"/>
    <w:rsid w:val="007E594C"/>
    <w:pPr>
      <w:numPr>
        <w:ilvl w:val="3"/>
        <w:numId w:val="3"/>
      </w:numPr>
    </w:pPr>
  </w:style>
  <w:style w:type="paragraph" w:customStyle="1" w:styleId="Kop51">
    <w:name w:val="Kop 51"/>
    <w:basedOn w:val="Normal"/>
    <w:rsid w:val="007E594C"/>
    <w:pPr>
      <w:numPr>
        <w:ilvl w:val="4"/>
        <w:numId w:val="3"/>
      </w:numPr>
    </w:pPr>
  </w:style>
  <w:style w:type="paragraph" w:customStyle="1" w:styleId="Kop61">
    <w:name w:val="Kop 61"/>
    <w:basedOn w:val="Normal"/>
    <w:rsid w:val="007E594C"/>
    <w:pPr>
      <w:numPr>
        <w:ilvl w:val="5"/>
        <w:numId w:val="3"/>
      </w:numPr>
    </w:pPr>
  </w:style>
  <w:style w:type="paragraph" w:customStyle="1" w:styleId="Kop71">
    <w:name w:val="Kop 71"/>
    <w:basedOn w:val="Normal"/>
    <w:rsid w:val="007E594C"/>
    <w:pPr>
      <w:numPr>
        <w:ilvl w:val="6"/>
        <w:numId w:val="3"/>
      </w:numPr>
    </w:pPr>
  </w:style>
  <w:style w:type="paragraph" w:customStyle="1" w:styleId="Kop81">
    <w:name w:val="Kop 81"/>
    <w:basedOn w:val="Normal"/>
    <w:rsid w:val="007E594C"/>
    <w:pPr>
      <w:numPr>
        <w:ilvl w:val="7"/>
        <w:numId w:val="3"/>
      </w:numPr>
    </w:pPr>
  </w:style>
  <w:style w:type="paragraph" w:customStyle="1" w:styleId="Kop91">
    <w:name w:val="Kop 91"/>
    <w:basedOn w:val="Normal"/>
    <w:rsid w:val="007E594C"/>
    <w:pPr>
      <w:numPr>
        <w:ilvl w:val="8"/>
        <w:numId w:val="3"/>
      </w:numPr>
    </w:pPr>
  </w:style>
  <w:style w:type="paragraph" w:styleId="TOC1">
    <w:name w:val="toc 1"/>
    <w:next w:val="Normal"/>
    <w:link w:val="TOC1Char"/>
    <w:uiPriority w:val="39"/>
    <w:unhideWhenUsed/>
    <w:qFormat/>
    <w:rsid w:val="007E594C"/>
    <w:pPr>
      <w:pBdr>
        <w:bottom w:val="single" w:sz="4" w:space="0" w:color="auto"/>
      </w:pBdr>
      <w:tabs>
        <w:tab w:val="right" w:pos="9060"/>
      </w:tabs>
      <w:spacing w:before="480" w:after="120" w:line="240" w:lineRule="auto"/>
      <w:ind w:left="567" w:hanging="567"/>
    </w:pPr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paragraph" w:styleId="TOCHeading">
    <w:name w:val="TOC Heading"/>
    <w:next w:val="Normal"/>
    <w:uiPriority w:val="39"/>
    <w:unhideWhenUsed/>
    <w:qFormat/>
    <w:rsid w:val="007E594C"/>
    <w:rPr>
      <w:rFonts w:asciiTheme="majorHAnsi" w:hAnsiTheme="majorHAnsi"/>
      <w:caps/>
      <w:color w:val="ED008D" w:themeColor="accent2"/>
      <w:sz w:val="24"/>
      <w:szCs w:val="28"/>
      <w:lang w:val="en-US"/>
    </w:rPr>
  </w:style>
  <w:style w:type="paragraph" w:customStyle="1" w:styleId="Opleiding">
    <w:name w:val="Opleiding"/>
    <w:aliases w:val="semester,academiejaar en lector"/>
    <w:link w:val="OpleidingChar"/>
    <w:rsid w:val="007E594C"/>
    <w:pPr>
      <w:spacing w:after="200" w:line="276" w:lineRule="auto"/>
    </w:pPr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titelvandecursus">
    <w:name w:val="titel van de cursus"/>
    <w:link w:val="titelvandecursusChar"/>
    <w:rsid w:val="007E594C"/>
    <w:pPr>
      <w:spacing w:after="200" w:line="1000" w:lineRule="exact"/>
    </w:pPr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">
    <w:name w:val="Opleiding Char"/>
    <w:aliases w:val="semester Char,academiejaar en lector Char"/>
    <w:basedOn w:val="DefaultParagraphFont"/>
    <w:link w:val="Opleiding"/>
    <w:rsid w:val="007E594C"/>
    <w:rPr>
      <w:rFonts w:eastAsia="Times New Roman" w:cs="Tahoma"/>
      <w:b/>
      <w:caps/>
      <w:noProof/>
      <w:color w:val="FFFFFF" w:themeColor="background2"/>
      <w:sz w:val="24"/>
      <w:szCs w:val="20"/>
      <w:lang w:val="nl-BE" w:eastAsia="nl-NL"/>
    </w:rPr>
  </w:style>
  <w:style w:type="paragraph" w:customStyle="1" w:styleId="opleiding0">
    <w:name w:val="opleiding"/>
    <w:aliases w:val="afstudeerrichting,slogan"/>
    <w:link w:val="opleidingChar0"/>
    <w:rsid w:val="007E594C"/>
    <w:pPr>
      <w:spacing w:after="200" w:line="276" w:lineRule="auto"/>
    </w:pPr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character" w:customStyle="1" w:styleId="titelvandecursusChar">
    <w:name w:val="titel van de cursus Char"/>
    <w:basedOn w:val="DefaultParagraphFont"/>
    <w:link w:val="titelvandecursus"/>
    <w:rsid w:val="007E594C"/>
    <w:rPr>
      <w:rFonts w:ascii="Arial Rounded MT Bold" w:eastAsia="Times New Roman" w:hAnsi="Arial Rounded MT Bold" w:cs="Tahoma"/>
      <w:caps/>
      <w:noProof/>
      <w:color w:val="FFFFFF" w:themeColor="background2"/>
      <w:spacing w:val="-14"/>
      <w:sz w:val="96"/>
      <w:szCs w:val="130"/>
      <w:lang w:val="nl-BE" w:eastAsia="nl-NL"/>
    </w:rPr>
  </w:style>
  <w:style w:type="character" w:customStyle="1" w:styleId="opleidingChar0">
    <w:name w:val="opleiding Char"/>
    <w:aliases w:val="afstudeerrichting Char,slogan Char"/>
    <w:basedOn w:val="DefaultParagraphFont"/>
    <w:link w:val="opleiding0"/>
    <w:rsid w:val="007E594C"/>
    <w:rPr>
      <w:rFonts w:asciiTheme="majorHAnsi" w:eastAsia="Times New Roman" w:hAnsiTheme="majorHAnsi" w:cs="Tahoma"/>
      <w:noProof/>
      <w:color w:val="FFFFFF" w:themeColor="background2"/>
      <w:sz w:val="20"/>
      <w:szCs w:val="20"/>
      <w:lang w:val="nl-BE" w:eastAsia="nl-NL"/>
    </w:rPr>
  </w:style>
  <w:style w:type="paragraph" w:customStyle="1" w:styleId="Opmerking">
    <w:name w:val="Opmerking"/>
    <w:basedOn w:val="Normal"/>
    <w:next w:val="Normal"/>
    <w:rsid w:val="007E594C"/>
  </w:style>
  <w:style w:type="character" w:styleId="Hyperlink">
    <w:name w:val="Hyperlink"/>
    <w:basedOn w:val="DefaultParagraphFont"/>
    <w:uiPriority w:val="99"/>
    <w:unhideWhenUsed/>
    <w:rsid w:val="007E594C"/>
    <w:rPr>
      <w:color w:val="44C8F5" w:themeColor="hyperlink"/>
      <w:u w:val="single"/>
    </w:rPr>
  </w:style>
  <w:style w:type="paragraph" w:customStyle="1" w:styleId="Inhopg11">
    <w:name w:val="Inhopg 11"/>
    <w:basedOn w:val="TOC1"/>
    <w:link w:val="Inhopg1Char"/>
    <w:rsid w:val="007E594C"/>
    <w:rPr>
      <w:rFonts w:asciiTheme="majorHAnsi" w:eastAsiaTheme="minorEastAsia" w:hAnsiTheme="majorHAnsi"/>
      <w:caps w:val="0"/>
      <w:lang w:eastAsia="en-GB"/>
    </w:rPr>
  </w:style>
  <w:style w:type="paragraph" w:styleId="TOC2">
    <w:name w:val="toc 2"/>
    <w:next w:val="Normal"/>
    <w:link w:val="TOC2Char"/>
    <w:uiPriority w:val="39"/>
    <w:unhideWhenUsed/>
    <w:qFormat/>
    <w:rsid w:val="007E594C"/>
    <w:pPr>
      <w:tabs>
        <w:tab w:val="right" w:pos="9061"/>
      </w:tabs>
      <w:spacing w:after="0" w:line="240" w:lineRule="auto"/>
      <w:ind w:left="1134" w:hanging="567"/>
    </w:pPr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TOC1Char">
    <w:name w:val="TOC 1 Char"/>
    <w:basedOn w:val="DefaultParagraphFont"/>
    <w:link w:val="TOC1"/>
    <w:uiPriority w:val="39"/>
    <w:rsid w:val="007E594C"/>
    <w:rPr>
      <w:rFonts w:ascii="Arial Rounded MT Bold" w:eastAsia="Times New Roman" w:hAnsi="Arial Rounded MT Bold" w:cs="Tahoma"/>
      <w:caps/>
      <w:noProof/>
      <w:color w:val="000000"/>
      <w:sz w:val="20"/>
      <w:szCs w:val="20"/>
      <w:lang w:eastAsia="nl-NL"/>
    </w:rPr>
  </w:style>
  <w:style w:type="character" w:customStyle="1" w:styleId="Inhopg1Char">
    <w:name w:val="Inhopg 1 Char"/>
    <w:basedOn w:val="TOC1Char"/>
    <w:link w:val="Inhopg11"/>
    <w:rsid w:val="007E594C"/>
    <w:rPr>
      <w:rFonts w:asciiTheme="majorHAnsi" w:eastAsiaTheme="minorEastAsia" w:hAnsiTheme="majorHAnsi" w:cs="Tahoma"/>
      <w:caps w:val="0"/>
      <w:noProof/>
      <w:color w:val="000000"/>
      <w:sz w:val="20"/>
      <w:szCs w:val="20"/>
      <w:lang w:eastAsia="en-GB"/>
    </w:rPr>
  </w:style>
  <w:style w:type="paragraph" w:styleId="TOC3">
    <w:name w:val="toc 3"/>
    <w:next w:val="Normal"/>
    <w:uiPriority w:val="39"/>
    <w:unhideWhenUsed/>
    <w:qFormat/>
    <w:rsid w:val="007E594C"/>
    <w:pPr>
      <w:tabs>
        <w:tab w:val="right" w:pos="9060"/>
      </w:tabs>
      <w:spacing w:after="0" w:line="240" w:lineRule="auto"/>
      <w:ind w:left="1701" w:hanging="567"/>
    </w:pPr>
    <w:rPr>
      <w:rFonts w:eastAsia="Times New Roman" w:cs="Tahoma"/>
      <w:noProof/>
      <w:color w:val="000000"/>
      <w:sz w:val="20"/>
      <w:szCs w:val="20"/>
      <w:lang w:eastAsia="nl-NL"/>
    </w:rPr>
  </w:style>
  <w:style w:type="paragraph" w:customStyle="1" w:styleId="Inhopg21">
    <w:name w:val="Inhopg 21"/>
    <w:basedOn w:val="TOC2"/>
    <w:link w:val="Inhopg2Char"/>
    <w:rsid w:val="007E594C"/>
    <w:pPr>
      <w:tabs>
        <w:tab w:val="clear" w:pos="9061"/>
        <w:tab w:val="left" w:pos="880"/>
        <w:tab w:val="right" w:leader="dot" w:pos="9060"/>
      </w:tabs>
    </w:pPr>
    <w:rPr>
      <w:rFonts w:ascii="Arial Rounded MT Bold" w:hAnsi="Arial Rounded MT Bold"/>
      <w:spacing w:val="-14"/>
      <w:lang w:val="nl-BE"/>
    </w:rPr>
  </w:style>
  <w:style w:type="paragraph" w:customStyle="1" w:styleId="Inhopg31">
    <w:name w:val="Inhopg 31"/>
    <w:basedOn w:val="Inhopg21"/>
    <w:link w:val="Inhopg3Char"/>
    <w:rsid w:val="007E594C"/>
    <w:pPr>
      <w:ind w:left="1985" w:hanging="1134"/>
    </w:pPr>
  </w:style>
  <w:style w:type="character" w:customStyle="1" w:styleId="TOC2Char">
    <w:name w:val="TOC 2 Char"/>
    <w:basedOn w:val="DefaultParagraphFont"/>
    <w:link w:val="TOC2"/>
    <w:uiPriority w:val="39"/>
    <w:rsid w:val="007E594C"/>
    <w:rPr>
      <w:rFonts w:eastAsia="Times New Roman" w:cs="Tahoma"/>
      <w:b/>
      <w:noProof/>
      <w:color w:val="000000"/>
      <w:szCs w:val="20"/>
      <w:lang w:eastAsia="nl-NL"/>
    </w:rPr>
  </w:style>
  <w:style w:type="character" w:customStyle="1" w:styleId="Inhopg2Char">
    <w:name w:val="Inhopg 2 Char"/>
    <w:basedOn w:val="TOC2Char"/>
    <w:link w:val="Inhopg2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character" w:customStyle="1" w:styleId="Inhopg3Char">
    <w:name w:val="Inhopg 3 Char"/>
    <w:basedOn w:val="Inhopg2Char"/>
    <w:link w:val="Inhopg31"/>
    <w:rsid w:val="007E594C"/>
    <w:rPr>
      <w:rFonts w:ascii="Arial Rounded MT Bold" w:eastAsia="Times New Roman" w:hAnsi="Arial Rounded MT Bold" w:cs="Tahoma"/>
      <w:b/>
      <w:noProof/>
      <w:color w:val="000000"/>
      <w:spacing w:val="-14"/>
      <w:szCs w:val="20"/>
      <w:lang w:val="nl-BE" w:eastAsia="nl-NL"/>
    </w:rPr>
  </w:style>
  <w:style w:type="paragraph" w:styleId="FootnoteText">
    <w:name w:val="footnote text"/>
    <w:basedOn w:val="Normal"/>
    <w:link w:val="FootnoteTextChar"/>
    <w:uiPriority w:val="99"/>
    <w:qFormat/>
    <w:rsid w:val="007E594C"/>
    <w:pPr>
      <w:spacing w:after="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594C"/>
    <w:rPr>
      <w:rFonts w:ascii="Arial" w:eastAsiaTheme="minorEastAsia" w:hAnsi="Arial"/>
      <w:sz w:val="18"/>
      <w:szCs w:val="24"/>
      <w:lang w:val="nl-BE"/>
    </w:rPr>
  </w:style>
  <w:style w:type="character" w:styleId="FootnoteReference">
    <w:name w:val="footnote reference"/>
    <w:basedOn w:val="DefaultParagraphFont"/>
    <w:uiPriority w:val="99"/>
    <w:qFormat/>
    <w:rsid w:val="007E594C"/>
    <w:rPr>
      <w:rFonts w:asciiTheme="minorHAnsi" w:hAnsiTheme="minorHAnsi"/>
      <w:sz w:val="18"/>
      <w:bdr w:val="none" w:sz="0" w:space="0" w:color="auto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594C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594C"/>
    <w:rPr>
      <w:rFonts w:ascii="Arial" w:eastAsiaTheme="minorEastAsia" w:hAnsi="Arial"/>
      <w:sz w:val="20"/>
      <w:szCs w:val="24"/>
      <w:lang w:val="nl-BE"/>
    </w:rPr>
  </w:style>
  <w:style w:type="character" w:styleId="EndnoteReference">
    <w:name w:val="endnote reference"/>
    <w:basedOn w:val="DefaultParagraphFont"/>
    <w:uiPriority w:val="99"/>
    <w:semiHidden/>
    <w:unhideWhenUsed/>
    <w:rsid w:val="007E594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94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94C"/>
    <w:rPr>
      <w:rFonts w:ascii="Segoe UI" w:eastAsiaTheme="minorEastAsia" w:hAnsi="Segoe UI" w:cs="Segoe UI"/>
      <w:sz w:val="18"/>
      <w:szCs w:val="18"/>
      <w:lang w:val="nl-BE"/>
    </w:rPr>
  </w:style>
  <w:style w:type="paragraph" w:customStyle="1" w:styleId="Captiontable">
    <w:name w:val="Caption table"/>
    <w:basedOn w:val="Caption"/>
    <w:link w:val="CaptiontableChar"/>
    <w:qFormat/>
    <w:rsid w:val="007E594C"/>
    <w:pPr>
      <w:keepNext/>
      <w:spacing w:after="0"/>
    </w:pPr>
    <w:rPr>
      <w:color w:val="595959" w:themeColor="text1" w:themeTint="A6"/>
    </w:rPr>
  </w:style>
  <w:style w:type="character" w:customStyle="1" w:styleId="CaptiontableChar">
    <w:name w:val="Caption table Char"/>
    <w:basedOn w:val="CaptionChar"/>
    <w:link w:val="Captiontable"/>
    <w:rsid w:val="007E594C"/>
    <w:rPr>
      <w:rFonts w:ascii="Calibri" w:eastAsia="Times New Roman" w:hAnsi="Calibri" w:cs="Tahoma"/>
      <w:i/>
      <w:iCs/>
      <w:color w:val="595959" w:themeColor="text1" w:themeTint="A6"/>
      <w:sz w:val="18"/>
      <w:szCs w:val="18"/>
      <w:lang w:val="nl-BE" w:eastAsia="nl-NL"/>
    </w:rPr>
  </w:style>
  <w:style w:type="table" w:styleId="TableGrid">
    <w:name w:val="Table Grid"/>
    <w:basedOn w:val="TableNormal"/>
    <w:uiPriority w:val="39"/>
    <w:rsid w:val="007E5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E594C"/>
    <w:pPr>
      <w:spacing w:after="0" w:line="240" w:lineRule="auto"/>
    </w:pPr>
    <w:tblPr>
      <w:tblStyleRowBandSize w:val="1"/>
      <w:tblStyleColBandSize w:val="1"/>
      <w:tblBorders>
        <w:top w:val="single" w:sz="4" w:space="0" w:color="FF5BBC" w:themeColor="accent2" w:themeTint="99"/>
        <w:left w:val="single" w:sz="4" w:space="0" w:color="FF5BBC" w:themeColor="accent2" w:themeTint="99"/>
        <w:bottom w:val="single" w:sz="4" w:space="0" w:color="FF5BBC" w:themeColor="accent2" w:themeTint="99"/>
        <w:right w:val="single" w:sz="4" w:space="0" w:color="FF5BBC" w:themeColor="accent2" w:themeTint="99"/>
        <w:insideH w:val="single" w:sz="4" w:space="0" w:color="FF5BBC" w:themeColor="accent2" w:themeTint="99"/>
        <w:insideV w:val="single" w:sz="4" w:space="0" w:color="FF5BBC" w:themeColor="accent2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ED008D" w:themeColor="accent2"/>
          <w:left w:val="single" w:sz="4" w:space="0" w:color="ED008D" w:themeColor="accent2"/>
          <w:bottom w:val="single" w:sz="4" w:space="0" w:color="ED008D" w:themeColor="accent2"/>
          <w:right w:val="single" w:sz="4" w:space="0" w:color="ED008D" w:themeColor="accent2"/>
          <w:insideH w:val="nil"/>
          <w:insideV w:val="nil"/>
        </w:tcBorders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character" w:styleId="Emphasis">
    <w:name w:val="Emphasis"/>
    <w:uiPriority w:val="20"/>
    <w:qFormat/>
    <w:rsid w:val="007E594C"/>
    <w:rPr>
      <w:rFonts w:ascii="Calibri" w:hAnsi="Calibri"/>
      <w:b/>
    </w:rPr>
  </w:style>
  <w:style w:type="paragraph" w:customStyle="1" w:styleId="standaard">
    <w:name w:val="standaard"/>
    <w:link w:val="standaardChar"/>
    <w:rsid w:val="007E594C"/>
    <w:pPr>
      <w:spacing w:after="360" w:line="276" w:lineRule="auto"/>
    </w:pPr>
    <w:rPr>
      <w:rFonts w:eastAsia="Times New Roman" w:cs="Tahoma"/>
      <w:noProof/>
      <w:sz w:val="20"/>
      <w:szCs w:val="16"/>
      <w:lang w:val="nl-NL" w:eastAsia="nl-NL"/>
    </w:rPr>
  </w:style>
  <w:style w:type="character" w:customStyle="1" w:styleId="standaardChar">
    <w:name w:val="standaard Char"/>
    <w:basedOn w:val="DefaultParagraphFont"/>
    <w:link w:val="standaard"/>
    <w:rsid w:val="007E594C"/>
    <w:rPr>
      <w:rFonts w:eastAsia="Times New Roman" w:cs="Tahoma"/>
      <w:noProof/>
      <w:sz w:val="20"/>
      <w:szCs w:val="16"/>
      <w:lang w:val="nl-NL" w:eastAsia="nl-NL"/>
    </w:rPr>
  </w:style>
  <w:style w:type="paragraph" w:styleId="TableofFigures">
    <w:name w:val="table of figures"/>
    <w:basedOn w:val="Normal"/>
    <w:next w:val="Normal"/>
    <w:uiPriority w:val="99"/>
    <w:unhideWhenUsed/>
    <w:rsid w:val="007E594C"/>
    <w:pPr>
      <w:spacing w:after="0"/>
    </w:pPr>
  </w:style>
  <w:style w:type="paragraph" w:customStyle="1" w:styleId="introlistparagraphnumbering">
    <w:name w:val="intro list paragraph/numbering"/>
    <w:basedOn w:val="Normal"/>
    <w:link w:val="introlistparagraphnumberingChar"/>
    <w:rsid w:val="007E594C"/>
  </w:style>
  <w:style w:type="character" w:customStyle="1" w:styleId="introlistparagraphnumberingChar">
    <w:name w:val="intro list paragraph/numbering Char"/>
    <w:basedOn w:val="InleidingopsommingChar"/>
    <w:link w:val="introlistparagraphnumbering"/>
    <w:rsid w:val="007E594C"/>
    <w:rPr>
      <w:rFonts w:ascii="Arial" w:eastAsiaTheme="minorEastAsia" w:hAnsi="Arial"/>
      <w:sz w:val="20"/>
      <w:szCs w:val="24"/>
      <w:lang w:val="nl-BE"/>
    </w:rPr>
  </w:style>
  <w:style w:type="table" w:styleId="ListTable1Light-Accent2">
    <w:name w:val="List Table 1 Light Accent 2"/>
    <w:basedOn w:val="TableNormal"/>
    <w:uiPriority w:val="46"/>
    <w:rsid w:val="007E59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BB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BB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2" w:themeFillTint="33"/>
      </w:tcPr>
    </w:tblStylePr>
    <w:tblStylePr w:type="band1Horz">
      <w:tblPr/>
      <w:tcPr>
        <w:shd w:val="clear" w:color="auto" w:fill="FFC8E8" w:themeFill="accent2" w:themeFillTint="33"/>
      </w:tcPr>
    </w:tblStylePr>
  </w:style>
  <w:style w:type="table" w:customStyle="1" w:styleId="Howesttabel">
    <w:name w:val="Howest tabel"/>
    <w:basedOn w:val="TableNormal"/>
    <w:uiPriority w:val="99"/>
    <w:rsid w:val="007E594C"/>
    <w:pPr>
      <w:spacing w:after="0" w:line="240" w:lineRule="auto"/>
      <w:contextualSpacing/>
    </w:pPr>
    <w:rPr>
      <w:rFonts w:ascii="Calibri" w:hAnsi="Calibri"/>
      <w:sz w:val="20"/>
    </w:rPr>
    <w:tblPr>
      <w:tblStyleRowBandSize w:val="1"/>
      <w:tblBorders>
        <w:bottom w:val="single" w:sz="4" w:space="0" w:color="ED008D" w:themeColor="accent2"/>
      </w:tblBorders>
      <w:tblCellMar>
        <w:left w:w="0" w:type="dxa"/>
        <w:right w:w="0" w:type="dxa"/>
      </w:tblCellMar>
    </w:tblPr>
    <w:trPr>
      <w:cantSplit/>
    </w:trPr>
    <w:tcPr>
      <w:noWrap/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color w:val="FFFFFF" w:themeColor="background2"/>
        <w:sz w:val="20"/>
        <w:u w:val="none" w:color="FFFFFF" w:themeColor="background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  <w:noWrap/>
      </w:tcPr>
    </w:tblStylePr>
    <w:tblStylePr w:type="lastRow">
      <w:tblPr/>
      <w:tcPr>
        <w:tcBorders>
          <w:top w:val="nil"/>
          <w:left w:val="nil"/>
          <w:bottom w:val="single" w:sz="2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Howesttabel2">
    <w:name w:val="Howest tabel 2"/>
    <w:basedOn w:val="TableNormal"/>
    <w:uiPriority w:val="99"/>
    <w:rsid w:val="007E594C"/>
    <w:pPr>
      <w:widowControl w:val="0"/>
      <w:spacing w:after="0" w:line="240" w:lineRule="auto"/>
      <w:contextualSpacing/>
    </w:pPr>
    <w:rPr>
      <w:rFonts w:ascii="Calibri" w:hAnsi="Calibri"/>
      <w:color w:val="000000" w:themeColor="text1"/>
      <w:sz w:val="20"/>
    </w:rPr>
    <w:tblPr>
      <w:tblStyleRowBandSize w:val="1"/>
    </w:tblPr>
    <w:tcPr>
      <w:tcMar>
        <w:top w:w="113" w:type="dxa"/>
        <w:left w:w="198" w:type="dxa"/>
        <w:bottom w:w="113" w:type="dxa"/>
        <w:right w:w="198" w:type="dxa"/>
      </w:tcMar>
    </w:tcPr>
    <w:tblStylePr w:type="firstRow">
      <w:rPr>
        <w:rFonts w:ascii="Calibri" w:hAnsi="Calibri"/>
        <w:b/>
        <w:i w:val="0"/>
        <w:caps/>
        <w:smallCaps w:val="0"/>
        <w:strike w:val="0"/>
        <w:dstrike w:val="0"/>
        <w:color w:val="FFFFFF" w:themeColor="background2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008D" w:themeFill="accent2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ED008D" w:themeColor="accent2"/>
          <w:right w:val="nil"/>
          <w:insideH w:val="nil"/>
          <w:insideV w:val="nil"/>
          <w:tl2br w:val="nil"/>
          <w:tr2bl w:val="nil"/>
        </w:tcBorders>
        <w:shd w:val="clear" w:color="auto" w:fill="FFC8E8" w:themeFill="accent2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E594C"/>
    <w:rPr>
      <w:color w:val="000000" w:themeColor="followedHyperlink"/>
      <w:u w:val="single"/>
    </w:rPr>
  </w:style>
  <w:style w:type="character" w:styleId="IntenseEmphasis">
    <w:name w:val="Intense Emphasis"/>
    <w:uiPriority w:val="21"/>
    <w:qFormat/>
    <w:rsid w:val="007E594C"/>
    <w:rPr>
      <w:b/>
      <w:caps w:val="0"/>
      <w:shd w:val="clear" w:color="auto" w:fill="FEF100" w:themeFill="accent3"/>
    </w:rPr>
  </w:style>
  <w:style w:type="numbering" w:customStyle="1" w:styleId="Howestlesdocument">
    <w:name w:val="Howest_lesdocument"/>
    <w:uiPriority w:val="99"/>
    <w:rsid w:val="007E594C"/>
    <w:pPr>
      <w:numPr>
        <w:numId w:val="4"/>
      </w:numPr>
    </w:pPr>
  </w:style>
  <w:style w:type="paragraph" w:styleId="NoSpacing">
    <w:name w:val="No Spacing"/>
    <w:uiPriority w:val="1"/>
    <w:qFormat/>
    <w:rsid w:val="007E594C"/>
    <w:pPr>
      <w:spacing w:after="0" w:line="240" w:lineRule="auto"/>
    </w:pPr>
    <w:rPr>
      <w:rFonts w:ascii="Calibri" w:eastAsia="Times New Roman" w:hAnsi="Calibri" w:cs="Tahoma"/>
      <w:noProof/>
      <w:color w:val="000000"/>
      <w:sz w:val="20"/>
      <w:szCs w:val="20"/>
      <w:lang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7E594C"/>
    <w:rPr>
      <w:rFonts w:asciiTheme="majorHAnsi" w:eastAsiaTheme="majorEastAsia" w:hAnsiTheme="majorHAnsi" w:cstheme="majorBidi"/>
      <w:iCs/>
      <w:caps/>
      <w:noProof/>
      <w:color w:val="ED008D" w:themeColor="accent2"/>
      <w:sz w:val="20"/>
      <w:szCs w:val="24"/>
      <w:lang w:eastAsia="nl-NL"/>
    </w:rPr>
  </w:style>
  <w:style w:type="table" w:styleId="GridTable1Light">
    <w:name w:val="Grid Table 1 Light"/>
    <w:basedOn w:val="TableNormal"/>
    <w:uiPriority w:val="46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A26304"/>
    <w:pPr>
      <w:spacing w:after="0" w:line="240" w:lineRule="auto"/>
    </w:pPr>
    <w:tblPr>
      <w:tblStyleRowBandSize w:val="1"/>
      <w:tblStyleColBandSize w:val="1"/>
      <w:tblBorders>
        <w:top w:val="single" w:sz="4" w:space="0" w:color="ED008D" w:themeColor="accent2"/>
        <w:left w:val="single" w:sz="4" w:space="0" w:color="ED008D" w:themeColor="accent2"/>
        <w:bottom w:val="single" w:sz="4" w:space="0" w:color="ED008D" w:themeColor="accent2"/>
        <w:right w:val="single" w:sz="4" w:space="0" w:color="ED008D" w:themeColor="accent2"/>
      </w:tblBorders>
    </w:tblPr>
    <w:tblStylePr w:type="firstRow">
      <w:rPr>
        <w:b/>
        <w:bCs/>
        <w:color w:val="EBEBEB" w:themeColor="background1"/>
      </w:rPr>
      <w:tblPr/>
      <w:tcPr>
        <w:shd w:val="clear" w:color="auto" w:fill="ED008D" w:themeFill="accent2"/>
      </w:tcPr>
    </w:tblStylePr>
    <w:tblStylePr w:type="lastRow">
      <w:rPr>
        <w:b/>
        <w:bCs/>
      </w:rPr>
      <w:tblPr/>
      <w:tcPr>
        <w:tcBorders>
          <w:top w:val="double" w:sz="4" w:space="0" w:color="ED008D" w:themeColor="accent2"/>
        </w:tcBorders>
        <w:shd w:val="clear" w:color="auto" w:fill="EBEBEB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BEBEB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BEBEB" w:themeFill="background1"/>
      </w:tcPr>
    </w:tblStylePr>
    <w:tblStylePr w:type="band1Vert">
      <w:tblPr/>
      <w:tcPr>
        <w:tcBorders>
          <w:left w:val="single" w:sz="4" w:space="0" w:color="ED008D" w:themeColor="accent2"/>
          <w:right w:val="single" w:sz="4" w:space="0" w:color="ED008D" w:themeColor="accent2"/>
        </w:tcBorders>
      </w:tcPr>
    </w:tblStylePr>
    <w:tblStylePr w:type="band1Horz">
      <w:tblPr/>
      <w:tcPr>
        <w:tcBorders>
          <w:top w:val="single" w:sz="4" w:space="0" w:color="ED008D" w:themeColor="accent2"/>
          <w:bottom w:val="single" w:sz="4" w:space="0" w:color="ED008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008D" w:themeColor="accent2"/>
          <w:left w:val="nil"/>
        </w:tcBorders>
      </w:tcPr>
    </w:tblStylePr>
    <w:tblStylePr w:type="swCell">
      <w:tblPr/>
      <w:tcPr>
        <w:tcBorders>
          <w:top w:val="double" w:sz="4" w:space="0" w:color="ED008D" w:themeColor="accent2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7C53"/>
    <w:rPr>
      <w:color w:val="808080"/>
      <w:shd w:val="clear" w:color="auto" w:fill="E6E6E6"/>
    </w:rPr>
  </w:style>
  <w:style w:type="table" w:styleId="GridTable4-Accent1">
    <w:name w:val="Grid Table 4 Accent 1"/>
    <w:basedOn w:val="TableNormal"/>
    <w:uiPriority w:val="49"/>
    <w:rsid w:val="007E594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styleId="ListTable4-Accent1">
    <w:name w:val="List Table 4 Accent 1"/>
    <w:basedOn w:val="TableNormal"/>
    <w:uiPriority w:val="49"/>
    <w:rsid w:val="007E594C"/>
    <w:pPr>
      <w:spacing w:after="0" w:line="240" w:lineRule="auto"/>
    </w:pPr>
    <w:rPr>
      <w:rFonts w:eastAsia="Times New Roman" w:cs="Times New Roman"/>
      <w:sz w:val="20"/>
      <w:szCs w:val="20"/>
      <w:lang w:val="nl-BE" w:eastAsia="nl-BE"/>
    </w:rPr>
    <w:tblPr>
      <w:tblStyleRowBandSize w:val="1"/>
      <w:tblStyleColBandSize w:val="1"/>
      <w:tblBorders>
        <w:top w:val="single" w:sz="4" w:space="0" w:color="8A898E"/>
        <w:left w:val="single" w:sz="4" w:space="0" w:color="8A898E"/>
        <w:bottom w:val="single" w:sz="4" w:space="0" w:color="8A898E"/>
        <w:right w:val="single" w:sz="4" w:space="0" w:color="8A898E"/>
        <w:insideH w:val="single" w:sz="4" w:space="0" w:color="8A898E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8A898E"/>
      </w:tcPr>
    </w:tblStylePr>
    <w:tblStylePr w:type="lastRow">
      <w:rPr>
        <w:b/>
        <w:bCs/>
      </w:rPr>
      <w:tblPr/>
      <w:tcPr>
        <w:tcBorders>
          <w:top w:val="double" w:sz="4" w:space="0" w:color="8A898E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7C7" w:themeFill="background1" w:themeFillShade="D9"/>
      </w:tcPr>
    </w:tblStylePr>
    <w:tblStylePr w:type="band1Horz">
      <w:tblPr/>
      <w:tcPr>
        <w:shd w:val="clear" w:color="auto" w:fill="C7C7C7" w:themeFill="background1" w:themeFillShade="D9"/>
      </w:tcPr>
    </w:tblStylePr>
  </w:style>
  <w:style w:type="paragraph" w:styleId="NormalWeb">
    <w:name w:val="Normal (Web)"/>
    <w:basedOn w:val="Normal"/>
    <w:uiPriority w:val="99"/>
    <w:semiHidden/>
    <w:unhideWhenUsed/>
    <w:rsid w:val="009510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onceptdraw.com/How-To-Guide/erd-symbols-and-meaning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rankwatching.com/archive/2019/02/07/seo-deze-10-tools-zijn-het-proberen-waard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.Deraedt\Documents\Custom%20Office%20Templates\NEK%20sjabloon.dotx" TargetMode="External"/></Relationships>
</file>

<file path=word/theme/theme1.xml><?xml version="1.0" encoding="utf-8"?>
<a:theme xmlns:a="http://schemas.openxmlformats.org/drawingml/2006/main" name="Howest">
  <a:themeElements>
    <a:clrScheme name="Aangepast 1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F234FEDE6BE46B46FAABC1E444B7D" ma:contentTypeVersion="" ma:contentTypeDescription="Create a new document." ma:contentTypeScope="" ma:versionID="2bc11d01aeda49a8eb5dccf04760a28a">
  <xsd:schema xmlns:xsd="http://www.w3.org/2001/XMLSchema" xmlns:xs="http://www.w3.org/2001/XMLSchema" xmlns:p="http://schemas.microsoft.com/office/2006/metadata/properties" xmlns:ns2="128482ec-0431-40d5-ab26-89ea2a4f3ccd" xmlns:ns3="7583acc1-61a6-4e1b-b2b1-eb8fb7f82e79" xmlns:ns4="a2e691a9-fcfc-4d85-a390-1894fe98bd9e" targetNamespace="http://schemas.microsoft.com/office/2006/metadata/properties" ma:root="true" ma:fieldsID="8ae80da106537ec06b64b05951cd5bd5" ns2:_="" ns3:_="" ns4:_="">
    <xsd:import namespace="128482ec-0431-40d5-ab26-89ea2a4f3ccd"/>
    <xsd:import namespace="7583acc1-61a6-4e1b-b2b1-eb8fb7f82e79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cc1-61a6-4e1b-b2b1-eb8fb7f82e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40D0D-D9F9-41D5-833D-6FB6A2E8948F}">
  <ds:schemaRefs>
    <ds:schemaRef ds:uri="http://schemas.microsoft.com/office/2006/metadata/properties"/>
    <ds:schemaRef ds:uri="http://schemas.microsoft.com/office/infopath/2007/PartnerControls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FCB77947-C728-4B3D-8A68-844E86827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7583acc1-61a6-4e1b-b2b1-eb8fb7f82e79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F88ED1-9C73-47DF-BC99-547C8CF26A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299F41-1904-4440-BFD7-9E6D16B8C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NEK sjabloon.dotx</Template>
  <TotalTime>593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Deraedt</dc:creator>
  <cp:keywords/>
  <dc:description/>
  <cp:lastModifiedBy>Decoene Jouannic</cp:lastModifiedBy>
  <cp:revision>40</cp:revision>
  <dcterms:created xsi:type="dcterms:W3CDTF">2019-02-26T08:31:00Z</dcterms:created>
  <dcterms:modified xsi:type="dcterms:W3CDTF">2019-02-26T18:23:00Z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0x010100998F234FEDE6BE46B46FAABC1E444B7D</vt:lpwstr>
  </property>
  <property fmtid="{D5CDD505-2E9C-101B-9397-08002B2CF9AE}" pid="3" name="Kernteam">
    <vt:lpwstr/>
  </property>
</Properties>
</file>